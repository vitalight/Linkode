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3B52">
        <w:rPr>
          <w:rFonts w:ascii="Arial" w:hAnsi="Arial" w:hint="eastAsia"/>
        </w:rPr>
        <w:t>&lt;</w:t>
      </w:r>
      <w:r w:rsidR="000C3B52">
        <w:rPr>
          <w:rFonts w:ascii="Arial" w:hAnsi="Arial" w:hint="eastAsia"/>
        </w:rPr>
        <w:t>项目名称</w:t>
      </w:r>
      <w:r w:rsidR="000C3B52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3B5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Pr="006E52CE" w:rsidRDefault="003A46E4">
      <w:pPr>
        <w:sectPr w:rsidR="003A46E4" w:rsidRPr="006E52C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DC762F">
              <w:rPr>
                <w:rFonts w:ascii="Times New Roman"/>
              </w:rPr>
              <w:t>9</w:t>
            </w:r>
            <w:r>
              <w:rPr>
                <w:rFonts w:hint="eastAsia"/>
              </w:rPr>
              <w:t>日</w:t>
            </w:r>
            <w:r w:rsidR="00DC762F"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DC762F">
              <w:rPr>
                <w:rFonts w:ascii="Times New Roman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DC762F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DC762F">
            <w:pPr>
              <w:pStyle w:val="Tabletext"/>
            </w:pPr>
            <w:r>
              <w:rPr>
                <w:rFonts w:ascii="Times New Roman"/>
              </w:rPr>
              <w:t>程建南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E52CE" w:rsidRPr="0067149A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E52CE">
        <w:rPr>
          <w:noProof/>
        </w:rPr>
        <w:t>1.</w:t>
      </w:r>
      <w:r w:rsidR="006E52CE"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6E52CE">
        <w:rPr>
          <w:rFonts w:hint="eastAsia"/>
          <w:noProof/>
        </w:rPr>
        <w:t>简介</w:t>
      </w:r>
      <w:r w:rsidR="006E52CE">
        <w:rPr>
          <w:noProof/>
        </w:rPr>
        <w:tab/>
      </w:r>
      <w:r w:rsidR="006E52CE">
        <w:rPr>
          <w:noProof/>
        </w:rPr>
        <w:fldChar w:fldCharType="begin"/>
      </w:r>
      <w:r w:rsidR="006E52CE">
        <w:rPr>
          <w:noProof/>
        </w:rPr>
        <w:instrText xml:space="preserve"> PAGEREF _Toc492845334 \h </w:instrText>
      </w:r>
      <w:r w:rsidR="006E52CE">
        <w:rPr>
          <w:noProof/>
        </w:rPr>
      </w:r>
      <w:r w:rsidR="006E52CE">
        <w:rPr>
          <w:noProof/>
        </w:rPr>
        <w:fldChar w:fldCharType="separate"/>
      </w:r>
      <w:r w:rsidR="006E52CE">
        <w:rPr>
          <w:noProof/>
        </w:rPr>
        <w:t>4</w:t>
      </w:r>
      <w:r w:rsidR="006E52CE">
        <w:rPr>
          <w:noProof/>
        </w:rPr>
        <w:fldChar w:fldCharType="end"/>
      </w:r>
    </w:p>
    <w:p w:rsidR="006E52CE" w:rsidRPr="0067149A" w:rsidRDefault="006E52C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52CE" w:rsidRPr="0067149A" w:rsidRDefault="006E52C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52CE" w:rsidRPr="0067149A" w:rsidRDefault="006E52C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52CE" w:rsidRPr="0067149A" w:rsidRDefault="006E52C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52CE" w:rsidRPr="0067149A" w:rsidRDefault="006E52C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E52CE" w:rsidRPr="0067149A" w:rsidRDefault="006E52CE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52CE" w:rsidRPr="0067149A" w:rsidRDefault="006E52CE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3.2.1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noProof/>
        </w:rPr>
        <w:t xml:space="preserve">mybatis classes: </w:t>
      </w:r>
      <w:r>
        <w:rPr>
          <w:rFonts w:hint="eastAsia"/>
          <w:noProof/>
        </w:rPr>
        <w:t>包含使用</w:t>
      </w:r>
      <w:r>
        <w:rPr>
          <w:noProof/>
        </w:rPr>
        <w:t>MyBatis O/R</w:t>
      </w:r>
      <w:r>
        <w:rPr>
          <w:rFonts w:hint="eastAsia"/>
          <w:noProof/>
        </w:rPr>
        <w:t>映射机制实现数据持久性操作的类。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E52CE" w:rsidRPr="0067149A" w:rsidRDefault="006E52CE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3.2.2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noProof/>
        </w:rPr>
        <w:t xml:space="preserve">Utilities: </w:t>
      </w:r>
      <w:r>
        <w:rPr>
          <w:rFonts w:hint="eastAsia"/>
          <w:noProof/>
        </w:rPr>
        <w:t>包含若干贯穿系统各个部分的诸如</w:t>
      </w:r>
      <w:r>
        <w:rPr>
          <w:noProof/>
        </w:rPr>
        <w:t>Project Service</w:t>
      </w:r>
      <w:r>
        <w:rPr>
          <w:rFonts w:hint="eastAsia"/>
          <w:noProof/>
        </w:rPr>
        <w:t>，</w:t>
      </w:r>
      <w:r>
        <w:rPr>
          <w:noProof/>
        </w:rPr>
        <w:t>Portfolio Service</w:t>
      </w:r>
      <w:r>
        <w:rPr>
          <w:rFonts w:hint="eastAsia"/>
          <w:noProof/>
        </w:rPr>
        <w:t>的事物类。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52CE" w:rsidRPr="0067149A" w:rsidRDefault="006E52CE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3.2.3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noProof/>
        </w:rPr>
        <w:t xml:space="preserve">Controller: </w:t>
      </w:r>
      <w:r>
        <w:rPr>
          <w:rFonts w:hint="eastAsia"/>
          <w:noProof/>
        </w:rPr>
        <w:t>包含如</w:t>
      </w:r>
      <w:r>
        <w:rPr>
          <w:noProof/>
        </w:rPr>
        <w:t>Account Controller</w:t>
      </w:r>
      <w:r>
        <w:rPr>
          <w:rFonts w:hint="eastAsia"/>
          <w:noProof/>
        </w:rPr>
        <w:t>等响应客户端发送的</w:t>
      </w:r>
      <w:r>
        <w:rPr>
          <w:noProof/>
        </w:rPr>
        <w:t>HTTP</w:t>
      </w:r>
      <w:r>
        <w:rPr>
          <w:rFonts w:hint="eastAsia"/>
          <w:noProof/>
        </w:rPr>
        <w:t>请求的类。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E52CE" w:rsidRPr="0067149A" w:rsidRDefault="006E52CE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3.2.4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noProof/>
        </w:rPr>
        <w:t xml:space="preserve">Clients: </w:t>
      </w:r>
      <w:r>
        <w:rPr>
          <w:rFonts w:hint="eastAsia"/>
          <w:noProof/>
        </w:rPr>
        <w:t>包含在浏览器中运行的</w:t>
      </w:r>
      <w:r>
        <w:rPr>
          <w:noProof/>
        </w:rPr>
        <w:t>JavaScript</w:t>
      </w:r>
      <w:r>
        <w:rPr>
          <w:rFonts w:hint="eastAsia"/>
          <w:noProof/>
        </w:rPr>
        <w:t>脚本等。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52CE" w:rsidRPr="0067149A" w:rsidRDefault="006E52CE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3.2.5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noProof/>
        </w:rPr>
        <w:t xml:space="preserve">Webpages: </w:t>
      </w:r>
      <w:r>
        <w:rPr>
          <w:rFonts w:hint="eastAsia"/>
          <w:noProof/>
        </w:rPr>
        <w:t>包含所有</w:t>
      </w:r>
      <w:r>
        <w:rPr>
          <w:noProof/>
        </w:rPr>
        <w:t>Web</w:t>
      </w:r>
      <w:r>
        <w:rPr>
          <w:rFonts w:hint="eastAsia"/>
          <w:noProof/>
        </w:rPr>
        <w:t>如</w:t>
      </w:r>
      <w:r>
        <w:rPr>
          <w:noProof/>
        </w:rPr>
        <w:t>error.jsp</w:t>
      </w:r>
      <w:r>
        <w:rPr>
          <w:rFonts w:hint="eastAsia"/>
          <w:noProof/>
        </w:rPr>
        <w:t>的静态页面，如</w:t>
      </w:r>
      <w:r>
        <w:rPr>
          <w:noProof/>
        </w:rPr>
        <w:t>home.jsp</w:t>
      </w:r>
      <w:r>
        <w:rPr>
          <w:rFonts w:hint="eastAsia"/>
          <w:noProof/>
        </w:rPr>
        <w:t>的动态页面，如</w:t>
      </w:r>
      <w:r>
        <w:rPr>
          <w:noProof/>
        </w:rPr>
        <w:t>banner.png</w:t>
      </w:r>
      <w:r>
        <w:rPr>
          <w:rFonts w:hint="eastAsia"/>
          <w:noProof/>
        </w:rPr>
        <w:t>的静态素材等。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52CE" w:rsidRPr="0067149A" w:rsidRDefault="006E52CE">
      <w:pPr>
        <w:pStyle w:val="30"/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3.2.6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noProof/>
        </w:rPr>
        <w:t xml:space="preserve">Spring: </w:t>
      </w:r>
      <w:r>
        <w:rPr>
          <w:rFonts w:hint="eastAsia"/>
          <w:noProof/>
        </w:rPr>
        <w:t>包含使用</w:t>
      </w:r>
      <w:r>
        <w:rPr>
          <w:noProof/>
        </w:rPr>
        <w:t>Spring</w:t>
      </w:r>
      <w:r>
        <w:rPr>
          <w:rFonts w:hint="eastAsia"/>
          <w:noProof/>
        </w:rPr>
        <w:t>框架实现的业务逻辑类。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52CE" w:rsidRPr="0067149A" w:rsidRDefault="006E52C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52CE" w:rsidRPr="0067149A" w:rsidRDefault="006E52C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E52CE" w:rsidRPr="0067149A" w:rsidRDefault="006E52C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E52CE" w:rsidRPr="0067149A" w:rsidRDefault="006E52CE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67149A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_Toc492845350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3B52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492845334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492845335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492845336"/>
      <w:r>
        <w:rPr>
          <w:rFonts w:hint="eastAsia"/>
        </w:rPr>
        <w:t>参考资料</w:t>
      </w:r>
      <w:bookmarkEnd w:id="2"/>
    </w:p>
    <w:p w:rsidR="00C91339" w:rsidRPr="00C91339" w:rsidRDefault="008E30C5" w:rsidP="008E30C5">
      <w:pPr>
        <w:ind w:left="720"/>
      </w:pPr>
      <w:r>
        <w:rPr>
          <w:rFonts w:hint="eastAsia"/>
        </w:rPr>
        <w:t>《</w:t>
      </w:r>
      <w:r>
        <w:t>软件工程原理</w:t>
      </w:r>
      <w:r>
        <w:rPr>
          <w:rFonts w:hint="eastAsia"/>
        </w:rPr>
        <w:t>》 (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陈昊鹏 陈雨亭 编著)</w:t>
      </w:r>
    </w:p>
    <w:p w:rsidR="003A46E4" w:rsidRDefault="003A46E4">
      <w:pPr>
        <w:pStyle w:val="1"/>
        <w:ind w:left="360" w:hanging="360"/>
      </w:pPr>
      <w:bookmarkStart w:id="3" w:name="_Toc492845337"/>
      <w:r>
        <w:rPr>
          <w:rFonts w:hint="eastAsia"/>
        </w:rPr>
        <w:t>用例视图</w:t>
      </w:r>
      <w:bookmarkEnd w:id="3"/>
    </w:p>
    <w:p w:rsidR="003A46E4" w:rsidRDefault="00C91339" w:rsidP="00C91339">
      <w:pPr>
        <w:ind w:left="360"/>
      </w:pPr>
      <w:r>
        <w:rPr>
          <w:rFonts w:hint="eastAsia"/>
        </w:rPr>
        <w:t>2.1：主要用例：</w:t>
      </w:r>
      <w:r w:rsidR="00FA0C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0.6pt">
            <v:imagedata r:id="rId9" o:title="8c3346bace821c6017294a4938b6712"/>
          </v:shape>
        </w:pict>
      </w:r>
    </w:p>
    <w:p w:rsidR="00FF1F50" w:rsidRDefault="00FF1F50" w:rsidP="00C91339">
      <w:pPr>
        <w:ind w:left="360"/>
      </w:pPr>
      <w:r>
        <w:t>2.2</w:t>
      </w:r>
      <w:r>
        <w:rPr>
          <w:rFonts w:hint="eastAsia"/>
        </w:rPr>
        <w:t>：</w:t>
      </w:r>
      <w:r>
        <w:t>用例说明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2.2.1：发表作品：此用例是用户在平台上发表自己的作品，该用例的主要参与者是用户。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2.2.2：浏览作品：此用例是用户在平台上浏览作品，该用例的主演参与者是用户。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2.2.3：发帖：此用例是用户在平台上发表帖子，该用例的主要参与者是用户。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2.2.4：浏览教程：该用例是用户在平台上浏览技术教程，该用例的主要参与者是用户。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2.2.5：发布项目：该用例是用户在平台上发布项目的信息，该用例的主要参与者是用户。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2.2.6：承包项目：该用例是用户在平台上承包别人发出的项目，该用例的主要执行这是用户。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2.2.7：提交项目作品：该用例是用户在平台上提交完成的项目，该用例的主要参与者是用户。</w:t>
      </w:r>
    </w:p>
    <w:p w:rsidR="00FF1F50" w:rsidRDefault="00FF1F50" w:rsidP="00C91339">
      <w:pPr>
        <w:ind w:left="360"/>
      </w:pPr>
      <w:r>
        <w:rPr>
          <w:rFonts w:hint="eastAsia"/>
        </w:rPr>
        <w:t xml:space="preserve">  2.2.</w:t>
      </w:r>
      <w:r>
        <w:t>8</w:t>
      </w:r>
      <w:r>
        <w:rPr>
          <w:rFonts w:hint="eastAsia"/>
        </w:rPr>
        <w:t>：发布教程：该用例是</w:t>
      </w:r>
      <w:r w:rsidR="00427B03">
        <w:rPr>
          <w:rFonts w:hint="eastAsia"/>
        </w:rPr>
        <w:t>管理员在平台上编辑发表教程，该用例的主要参与者是管理员。</w:t>
      </w:r>
    </w:p>
    <w:p w:rsidR="00427B03" w:rsidRDefault="00427B03" w:rsidP="00C91339">
      <w:pPr>
        <w:ind w:left="360"/>
      </w:pPr>
      <w:r>
        <w:rPr>
          <w:rFonts w:hint="eastAsia"/>
        </w:rPr>
        <w:t xml:space="preserve">  2.2.9：发布广告：该用例是管理员在平台上发布广告，该用例的主要参与者是管理员。</w:t>
      </w:r>
    </w:p>
    <w:p w:rsidR="003A46E4" w:rsidRDefault="003A46E4">
      <w:pPr>
        <w:pStyle w:val="1"/>
        <w:ind w:left="360" w:hanging="360"/>
      </w:pPr>
      <w:bookmarkStart w:id="4" w:name="_Toc492845338"/>
      <w:r>
        <w:rPr>
          <w:rFonts w:hint="eastAsia"/>
        </w:rPr>
        <w:t>逻辑视图</w:t>
      </w:r>
      <w:bookmarkEnd w:id="4"/>
    </w:p>
    <w:p w:rsidR="003A46E4" w:rsidRDefault="003A46E4">
      <w:pPr>
        <w:pStyle w:val="2"/>
      </w:pPr>
      <w:bookmarkStart w:id="5" w:name="_Toc492845339"/>
      <w:r>
        <w:rPr>
          <w:rFonts w:hint="eastAsia"/>
        </w:rPr>
        <w:t>概述</w:t>
      </w:r>
      <w:bookmarkEnd w:id="5"/>
    </w:p>
    <w:p w:rsidR="004448FA" w:rsidRDefault="004448FA" w:rsidP="00241E72"/>
    <w:p w:rsidR="006A0540" w:rsidRPr="00241E72" w:rsidRDefault="00FA0C02" w:rsidP="00241E72">
      <w:r>
        <w:lastRenderedPageBreak/>
        <w:pict>
          <v:shape id="_x0000_i1026" type="#_x0000_t75" style="width:468pt;height:228pt">
            <v:imagedata r:id="rId10" o:title="784ea292d4828ca441c49ca087a36d9"/>
          </v:shape>
        </w:pict>
      </w:r>
    </w:p>
    <w:p w:rsidR="00DA5E8A" w:rsidRDefault="003A46E4" w:rsidP="00421C3E">
      <w:pPr>
        <w:pStyle w:val="2"/>
      </w:pPr>
      <w:bookmarkStart w:id="6" w:name="_Toc492845340"/>
      <w:r>
        <w:rPr>
          <w:rFonts w:hint="eastAsia"/>
        </w:rPr>
        <w:t>在构架方面具有重要意义的设计包</w:t>
      </w:r>
      <w:bookmarkEnd w:id="6"/>
    </w:p>
    <w:p w:rsidR="00DA5E8A" w:rsidRDefault="00DA5E8A" w:rsidP="006A3427">
      <w:pPr>
        <w:pStyle w:val="3"/>
      </w:pPr>
      <w:bookmarkStart w:id="7" w:name="_Toc492845341"/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classes: </w:t>
      </w:r>
      <w:bookmarkStart w:id="8" w:name="_GoBack"/>
      <w:bookmarkEnd w:id="8"/>
      <w:r>
        <w:rPr>
          <w:rFonts w:hint="eastAsia"/>
        </w:rPr>
        <w:t>包含使用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O/R映射机制实现数据持久性操作的类</w:t>
      </w:r>
      <w:r w:rsidR="006A3427">
        <w:rPr>
          <w:rFonts w:hint="eastAsia"/>
        </w:rPr>
        <w:t>。</w:t>
      </w:r>
      <w:bookmarkEnd w:id="7"/>
    </w:p>
    <w:p w:rsidR="00900EE9" w:rsidRDefault="00FA0C02" w:rsidP="00900EE9">
      <w:r>
        <w:pict>
          <v:shape id="_x0000_i1027" type="#_x0000_t75" style="width:365.4pt;height:208.8pt">
            <v:imagedata r:id="rId11" o:title="5c5a9cf60e9564e5b8ff9e4d9cf5856"/>
          </v:shape>
        </w:pict>
      </w:r>
    </w:p>
    <w:p w:rsidR="00900EE9" w:rsidRDefault="00900EE9" w:rsidP="00900EE9">
      <w:r>
        <w:t>其中</w:t>
      </w:r>
      <w:r>
        <w:rPr>
          <w:rFonts w:hint="eastAsia"/>
        </w:rPr>
        <w:t>，</w:t>
      </w:r>
      <w:proofErr w:type="spellStart"/>
      <w:r>
        <w:t>dao</w:t>
      </w:r>
      <w:proofErr w:type="spellEnd"/>
      <w:r>
        <w:t>包含每个类的条件语句表达式</w:t>
      </w:r>
    </w:p>
    <w:p w:rsidR="00900EE9" w:rsidRDefault="00900EE9" w:rsidP="00900EE9">
      <w:proofErr w:type="spellStart"/>
      <w:r>
        <w:t>pojo</w:t>
      </w:r>
      <w:proofErr w:type="spellEnd"/>
      <w:r>
        <w:t>包含实体类和查询相关函数</w:t>
      </w:r>
    </w:p>
    <w:p w:rsidR="00900EE9" w:rsidRPr="00900EE9" w:rsidRDefault="00900EE9" w:rsidP="00900EE9">
      <w:r>
        <w:t>mapping包含查询相关</w:t>
      </w:r>
      <w:proofErr w:type="spellStart"/>
      <w:r>
        <w:t>sql</w:t>
      </w:r>
      <w:proofErr w:type="spellEnd"/>
      <w:r>
        <w:t>语句</w:t>
      </w:r>
    </w:p>
    <w:p w:rsidR="00DA5E8A" w:rsidRDefault="00DA5E8A" w:rsidP="006A3427">
      <w:pPr>
        <w:pStyle w:val="3"/>
      </w:pPr>
      <w:bookmarkStart w:id="9" w:name="_Toc492845342"/>
      <w:r>
        <w:rPr>
          <w:rFonts w:hint="eastAsia"/>
        </w:rPr>
        <w:lastRenderedPageBreak/>
        <w:t>Utilities: 包含若干贯穿系统各个部分的诸如Project Service，Portfolio Service的事物类</w:t>
      </w:r>
      <w:r w:rsidR="006A3427">
        <w:rPr>
          <w:rFonts w:hint="eastAsia"/>
        </w:rPr>
        <w:t>。</w:t>
      </w:r>
      <w:bookmarkEnd w:id="9"/>
    </w:p>
    <w:p w:rsidR="00BE0796" w:rsidRDefault="00FA0C02" w:rsidP="00BE0796">
      <w:r>
        <w:pict>
          <v:shape id="_x0000_i1028" type="#_x0000_t75" style="width:468pt;height:3in">
            <v:imagedata r:id="rId12" o:title="8711b8d7a3bfcf9912c2abe87e5308c"/>
          </v:shape>
        </w:pict>
      </w:r>
    </w:p>
    <w:p w:rsidR="00BE0796" w:rsidRDefault="00BE0796" w:rsidP="00BE0796">
      <w:r>
        <w:t>其中</w:t>
      </w:r>
      <w:r>
        <w:rPr>
          <w:rFonts w:hint="eastAsia"/>
        </w:rPr>
        <w:t>，Port</w:t>
      </w:r>
      <w:r>
        <w:t>folioService.java包含与作品事务处理的函数</w:t>
      </w:r>
    </w:p>
    <w:p w:rsidR="00BE0796" w:rsidRDefault="00BE0796" w:rsidP="00BE0796">
      <w:r>
        <w:rPr>
          <w:rFonts w:hint="eastAsia"/>
        </w:rPr>
        <w:t>Project</w:t>
      </w:r>
      <w:r>
        <w:t>Service.java包含与项目有关的处理函数</w:t>
      </w:r>
    </w:p>
    <w:p w:rsidR="00BE0796" w:rsidRDefault="00BE0796" w:rsidP="00BE0796">
      <w:r>
        <w:rPr>
          <w:rFonts w:hint="eastAsia"/>
        </w:rPr>
        <w:t>Post</w:t>
      </w:r>
      <w:r>
        <w:t>Controller.java包含与帖子处理有关的函数</w:t>
      </w:r>
    </w:p>
    <w:p w:rsidR="00BE0796" w:rsidRDefault="00BE0796" w:rsidP="00BE0796">
      <w:r>
        <w:rPr>
          <w:rFonts w:hint="eastAsia"/>
        </w:rPr>
        <w:t>Report</w:t>
      </w:r>
      <w:r>
        <w:t>Controller.java包含与举报有关的处理函数</w:t>
      </w:r>
    </w:p>
    <w:p w:rsidR="00BE0796" w:rsidRPr="00D131D6" w:rsidRDefault="00BE0796" w:rsidP="00BE0796">
      <w:r>
        <w:rPr>
          <w:rFonts w:hint="eastAsia"/>
        </w:rPr>
        <w:t>等等</w:t>
      </w:r>
    </w:p>
    <w:p w:rsidR="00BE0796" w:rsidRPr="00BE0796" w:rsidRDefault="00BE0796" w:rsidP="00BE0796"/>
    <w:p w:rsidR="00221313" w:rsidRDefault="00221313" w:rsidP="006A3427">
      <w:pPr>
        <w:pStyle w:val="3"/>
      </w:pPr>
      <w:bookmarkStart w:id="10" w:name="_Toc492845343"/>
      <w:r>
        <w:rPr>
          <w:rFonts w:hint="eastAsia"/>
        </w:rPr>
        <w:t>Controller: 包含如Account Controller等响应客户端发送的HTTP请求的类</w:t>
      </w:r>
      <w:r w:rsidR="006A3427">
        <w:rPr>
          <w:rFonts w:hint="eastAsia"/>
        </w:rPr>
        <w:t>。</w:t>
      </w:r>
      <w:bookmarkEnd w:id="10"/>
    </w:p>
    <w:p w:rsidR="00D131D6" w:rsidRDefault="00FA0C02" w:rsidP="00D131D6">
      <w:r>
        <w:pict>
          <v:shape id="_x0000_i1029" type="#_x0000_t75" style="width:467.4pt;height:3in">
            <v:imagedata r:id="rId13" o:title="830e5391a6782f943b09ce1c7b7d9ac"/>
          </v:shape>
        </w:pict>
      </w:r>
    </w:p>
    <w:p w:rsidR="00D131D6" w:rsidRDefault="00D131D6" w:rsidP="00D131D6">
      <w:r>
        <w:t>其中</w:t>
      </w:r>
      <w:r>
        <w:rPr>
          <w:rFonts w:hint="eastAsia"/>
        </w:rPr>
        <w:t>，Port</w:t>
      </w:r>
      <w:r>
        <w:t>folioController.java处理与作品有关的请求</w:t>
      </w:r>
    </w:p>
    <w:p w:rsidR="00D131D6" w:rsidRDefault="00D131D6" w:rsidP="00D131D6">
      <w:r>
        <w:rPr>
          <w:rFonts w:hint="eastAsia"/>
        </w:rPr>
        <w:t>Project</w:t>
      </w:r>
      <w:r>
        <w:t>Controller.java是处理有关项目的请求</w:t>
      </w:r>
    </w:p>
    <w:p w:rsidR="00D131D6" w:rsidRDefault="00D131D6" w:rsidP="00D131D6">
      <w:r>
        <w:rPr>
          <w:rFonts w:hint="eastAsia"/>
        </w:rPr>
        <w:t>Post</w:t>
      </w:r>
      <w:r>
        <w:t>Controller.java是处理有关帖子的请求</w:t>
      </w:r>
    </w:p>
    <w:p w:rsidR="00D131D6" w:rsidRDefault="00D131D6" w:rsidP="00D131D6">
      <w:r>
        <w:rPr>
          <w:rFonts w:hint="eastAsia"/>
        </w:rPr>
        <w:t>Report</w:t>
      </w:r>
      <w:r>
        <w:t>Controller.java是处理有关举报的请求</w:t>
      </w:r>
    </w:p>
    <w:p w:rsidR="00D131D6" w:rsidRPr="00D131D6" w:rsidRDefault="00D131D6" w:rsidP="00D131D6">
      <w:r>
        <w:rPr>
          <w:rFonts w:hint="eastAsia"/>
        </w:rPr>
        <w:t>等等</w:t>
      </w:r>
    </w:p>
    <w:p w:rsidR="00221313" w:rsidRDefault="00221313" w:rsidP="006A3427">
      <w:pPr>
        <w:pStyle w:val="3"/>
      </w:pPr>
      <w:bookmarkStart w:id="11" w:name="_Toc492845344"/>
      <w:r>
        <w:rPr>
          <w:rFonts w:hint="eastAsia"/>
        </w:rPr>
        <w:lastRenderedPageBreak/>
        <w:t>Clients: 包含在浏览器中运行的JavaScript脚本等</w:t>
      </w:r>
      <w:r w:rsidR="006A3427">
        <w:rPr>
          <w:rFonts w:hint="eastAsia"/>
        </w:rPr>
        <w:t>。</w:t>
      </w:r>
      <w:bookmarkEnd w:id="11"/>
    </w:p>
    <w:p w:rsidR="00221313" w:rsidRDefault="00221313" w:rsidP="006A3427">
      <w:pPr>
        <w:pStyle w:val="3"/>
      </w:pPr>
      <w:bookmarkStart w:id="12" w:name="_Toc492845345"/>
      <w:r>
        <w:rPr>
          <w:rFonts w:hint="eastAsia"/>
        </w:rPr>
        <w:t>Webpages: 包含所有Web如</w:t>
      </w:r>
      <w:proofErr w:type="spellStart"/>
      <w:r>
        <w:rPr>
          <w:rFonts w:hint="eastAsia"/>
        </w:rPr>
        <w:t>error.jsp</w:t>
      </w:r>
      <w:proofErr w:type="spellEnd"/>
      <w:r>
        <w:rPr>
          <w:rFonts w:hint="eastAsia"/>
        </w:rPr>
        <w:t>的静态页面，如</w:t>
      </w:r>
      <w:proofErr w:type="spellStart"/>
      <w:r>
        <w:rPr>
          <w:rFonts w:hint="eastAsia"/>
        </w:rPr>
        <w:t>home.jsp</w:t>
      </w:r>
      <w:proofErr w:type="spellEnd"/>
      <w:r>
        <w:rPr>
          <w:rFonts w:hint="eastAsia"/>
        </w:rPr>
        <w:t>的动态页面，如banner.png的静态素材等</w:t>
      </w:r>
      <w:r w:rsidR="006A3427">
        <w:rPr>
          <w:rFonts w:hint="eastAsia"/>
        </w:rPr>
        <w:t>。</w:t>
      </w:r>
      <w:bookmarkEnd w:id="12"/>
    </w:p>
    <w:p w:rsidR="00D131D6" w:rsidRPr="00D131D6" w:rsidRDefault="003D2939" w:rsidP="00D131D6">
      <w:pPr>
        <w:pStyle w:val="3"/>
      </w:pPr>
      <w:bookmarkStart w:id="13" w:name="_Toc492845346"/>
      <w:r>
        <w:rPr>
          <w:rFonts w:hint="eastAsia"/>
        </w:rPr>
        <w:t>Spring: 包含使用Spring框架实现的业务逻辑类</w:t>
      </w:r>
      <w:r w:rsidR="006A3427">
        <w:rPr>
          <w:rFonts w:hint="eastAsia"/>
        </w:rPr>
        <w:t>。</w:t>
      </w:r>
      <w:bookmarkEnd w:id="13"/>
    </w:p>
    <w:p w:rsidR="003A46E4" w:rsidRDefault="003A46E4">
      <w:pPr>
        <w:pStyle w:val="1"/>
        <w:ind w:left="360" w:hanging="360"/>
      </w:pPr>
      <w:bookmarkStart w:id="14" w:name="_Toc492845347"/>
      <w:r>
        <w:rPr>
          <w:rFonts w:hint="eastAsia"/>
        </w:rPr>
        <w:t>进程视图</w:t>
      </w:r>
      <w:bookmarkEnd w:id="14"/>
    </w:p>
    <w:p w:rsidR="00DC762F" w:rsidRDefault="00FA0C02" w:rsidP="00DC762F">
      <w:r>
        <w:pict>
          <v:shape id="_x0000_i1030" type="#_x0000_t75" style="width:468pt;height:231pt">
            <v:imagedata r:id="rId14" o:title="cf621529921e943469c9eab8a9a088d"/>
          </v:shape>
        </w:pict>
      </w:r>
    </w:p>
    <w:p w:rsidR="00CE15E6" w:rsidRPr="00DC762F" w:rsidRDefault="00CE15E6" w:rsidP="00DC762F">
      <w:r>
        <w:t>图中</w:t>
      </w:r>
      <w:r>
        <w:rPr>
          <w:rFonts w:hint="eastAsia"/>
        </w:rPr>
        <w:t>，</w:t>
      </w:r>
      <w:r>
        <w:t>一共四个进程</w:t>
      </w:r>
      <w:r>
        <w:rPr>
          <w:rFonts w:hint="eastAsia"/>
        </w:rPr>
        <w:t>：</w:t>
      </w:r>
      <w:r>
        <w:t>请求产生进程</w:t>
      </w:r>
      <w:r w:rsidR="006839ED">
        <w:t>中运行的是用户访问系统时所使用的客户端浏览器</w:t>
      </w:r>
      <w:r w:rsidR="006839ED">
        <w:rPr>
          <w:rFonts w:hint="eastAsia"/>
        </w:rPr>
        <w:t>；请求处理进程中运行的是Web层中的各类任务；业务逻辑控制进程执行的是业务逻辑；最终运行的是数据库管理系统的相关组件。</w:t>
      </w:r>
    </w:p>
    <w:p w:rsidR="003A46E4" w:rsidRDefault="000C378E">
      <w:pPr>
        <w:pStyle w:val="1"/>
        <w:ind w:left="360" w:hanging="360"/>
      </w:pPr>
      <w:bookmarkStart w:id="15" w:name="_Toc492845348"/>
      <w:r>
        <w:rPr>
          <w:rFonts w:hint="eastAsia"/>
        </w:rPr>
        <w:t>部署视图</w:t>
      </w:r>
      <w:bookmarkEnd w:id="15"/>
    </w:p>
    <w:p w:rsidR="006134A7" w:rsidRDefault="00FA0C02" w:rsidP="006134A7">
      <w:r>
        <w:pict>
          <v:shape id="_x0000_i1031" type="#_x0000_t75" style="width:467.4pt;height:237pt">
            <v:imagedata r:id="rId15" o:title="b3687ae20b7a199dd5c870468d36004"/>
          </v:shape>
        </w:pict>
      </w:r>
    </w:p>
    <w:p w:rsidR="00CE15E6" w:rsidRPr="006134A7" w:rsidRDefault="00CE15E6" w:rsidP="006134A7">
      <w:r>
        <w:lastRenderedPageBreak/>
        <w:t>图中</w:t>
      </w:r>
      <w:r>
        <w:rPr>
          <w:rFonts w:hint="eastAsia"/>
        </w:rPr>
        <w:t>，</w:t>
      </w:r>
      <w:r>
        <w:t>浏览器是在用户的设备中</w:t>
      </w:r>
      <w:r>
        <w:rPr>
          <w:rFonts w:hint="eastAsia"/>
        </w:rPr>
        <w:t>，</w:t>
      </w:r>
      <w:r>
        <w:t>而tomcat部署在网络服务器上</w:t>
      </w:r>
      <w:r>
        <w:rPr>
          <w:rFonts w:hint="eastAsia"/>
        </w:rPr>
        <w:t>，</w:t>
      </w:r>
      <w:r>
        <w:t>数据库被部署在数据库系统中</w:t>
      </w:r>
      <w:r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16" w:name="_Toc492845349"/>
      <w:r>
        <w:rPr>
          <w:rFonts w:hint="eastAsia"/>
        </w:rPr>
        <w:t>实现视图</w:t>
      </w:r>
      <w:bookmarkEnd w:id="16"/>
    </w:p>
    <w:p w:rsidR="000C378E" w:rsidRDefault="00FA0C02" w:rsidP="000C378E">
      <w:pPr>
        <w:rPr>
          <w:noProof/>
          <w:snapToGrid/>
        </w:rPr>
      </w:pPr>
      <w:r>
        <w:rPr>
          <w:noProof/>
          <w:snapToGrid/>
        </w:rPr>
        <w:pict>
          <v:shape id="图片 1" o:spid="_x0000_i1032" type="#_x0000_t75" style="width:6in;height:339pt;visibility:visible;mso-wrap-style:square">
            <v:imagedata r:id="rId16" o:title=""/>
          </v:shape>
        </w:pict>
      </w:r>
    </w:p>
    <w:p w:rsidR="00E171E0" w:rsidRPr="000C378E" w:rsidRDefault="00A41145" w:rsidP="000C378E">
      <w:r>
        <w:t>艺术交流网站构件是一个组合构件</w:t>
      </w:r>
      <w:r>
        <w:rPr>
          <w:rFonts w:hint="eastAsia"/>
        </w:rPr>
        <w:t>，</w:t>
      </w:r>
      <w:r>
        <w:t>它由项目</w:t>
      </w:r>
      <w:r>
        <w:rPr>
          <w:rFonts w:hint="eastAsia"/>
        </w:rPr>
        <w:t>、</w:t>
      </w:r>
      <w:r>
        <w:t>项目提交</w:t>
      </w:r>
      <w:r>
        <w:rPr>
          <w:rFonts w:hint="eastAsia"/>
        </w:rPr>
        <w:t>、</w:t>
      </w:r>
      <w:r>
        <w:t>项目申请</w:t>
      </w:r>
      <w:r>
        <w:rPr>
          <w:rFonts w:hint="eastAsia"/>
        </w:rPr>
        <w:t>、</w:t>
      </w:r>
      <w:r>
        <w:t>作品</w:t>
      </w:r>
      <w:r>
        <w:rPr>
          <w:rFonts w:hint="eastAsia"/>
        </w:rPr>
        <w:t>、</w:t>
      </w:r>
      <w:r>
        <w:t>点赞</w:t>
      </w:r>
      <w:r>
        <w:rPr>
          <w:rFonts w:hint="eastAsia"/>
        </w:rPr>
        <w:t>、</w:t>
      </w:r>
      <w:r>
        <w:t>评论</w:t>
      </w:r>
      <w:r>
        <w:rPr>
          <w:rFonts w:hint="eastAsia"/>
        </w:rPr>
        <w:t>、</w:t>
      </w:r>
      <w:r>
        <w:t>用户</w:t>
      </w:r>
      <w:r>
        <w:rPr>
          <w:rFonts w:hint="eastAsia"/>
        </w:rPr>
        <w:t>、</w:t>
      </w:r>
      <w:r>
        <w:t>帖子</w:t>
      </w:r>
      <w:r>
        <w:rPr>
          <w:rFonts w:hint="eastAsia"/>
        </w:rPr>
        <w:t>、</w:t>
      </w:r>
      <w:r>
        <w:t>回帖</w:t>
      </w:r>
      <w:r w:rsidR="00452C5B">
        <w:t>等构件组合而成</w:t>
      </w:r>
      <w:r w:rsidR="00452C5B">
        <w:rPr>
          <w:rFonts w:hint="eastAsia"/>
        </w:rPr>
        <w:t>，</w:t>
      </w:r>
      <w:r w:rsidR="00452C5B">
        <w:t>它向外提供的供给接口是项目信息</w:t>
      </w:r>
      <w:r w:rsidR="00452C5B">
        <w:rPr>
          <w:rFonts w:hint="eastAsia"/>
        </w:rPr>
        <w:t>、</w:t>
      </w:r>
      <w:r w:rsidR="00452C5B">
        <w:t>提交信息</w:t>
      </w:r>
      <w:r w:rsidR="00452C5B">
        <w:rPr>
          <w:rFonts w:hint="eastAsia"/>
        </w:rPr>
        <w:t>、</w:t>
      </w:r>
      <w:r w:rsidR="00452C5B">
        <w:t>申请信息</w:t>
      </w:r>
      <w:r w:rsidR="00452C5B">
        <w:rPr>
          <w:rFonts w:hint="eastAsia"/>
        </w:rPr>
        <w:t>、</w:t>
      </w:r>
      <w:proofErr w:type="gramStart"/>
      <w:r w:rsidR="00452C5B">
        <w:t>点赞动作</w:t>
      </w:r>
      <w:proofErr w:type="gramEnd"/>
      <w:r w:rsidR="00452C5B">
        <w:rPr>
          <w:rFonts w:hint="eastAsia"/>
        </w:rPr>
        <w:t>、</w:t>
      </w:r>
      <w:r w:rsidR="00452C5B">
        <w:t>评论信息</w:t>
      </w:r>
      <w:r w:rsidR="00452C5B">
        <w:rPr>
          <w:rFonts w:hint="eastAsia"/>
        </w:rPr>
        <w:t>、</w:t>
      </w:r>
      <w:r w:rsidR="00452C5B">
        <w:t>账号</w:t>
      </w:r>
      <w:r w:rsidR="00452C5B">
        <w:rPr>
          <w:rFonts w:hint="eastAsia"/>
        </w:rPr>
        <w:t>、</w:t>
      </w:r>
      <w:r w:rsidR="00452C5B">
        <w:t>回帖内容</w:t>
      </w:r>
      <w:r w:rsidR="00452C5B">
        <w:rPr>
          <w:rFonts w:hint="eastAsia"/>
        </w:rPr>
        <w:t>、</w:t>
      </w:r>
      <w:r w:rsidR="00452C5B">
        <w:t>帖子内容</w:t>
      </w:r>
      <w:r w:rsidR="00DF32E4">
        <w:rPr>
          <w:rFonts w:hint="eastAsia"/>
        </w:rPr>
        <w:t>，而它需要外部提供的需求接口是</w:t>
      </w:r>
      <w:r w:rsidR="00CE649D">
        <w:rPr>
          <w:rFonts w:hint="eastAsia"/>
        </w:rPr>
        <w:t>账号。</w:t>
      </w:r>
    </w:p>
    <w:p w:rsidR="003A46E4" w:rsidRDefault="003A46E4">
      <w:pPr>
        <w:pStyle w:val="1"/>
        <w:ind w:left="360" w:hanging="360"/>
      </w:pPr>
      <w:bookmarkStart w:id="17" w:name="_Toc492845350"/>
      <w:r>
        <w:rPr>
          <w:rFonts w:hint="eastAsia"/>
        </w:rPr>
        <w:lastRenderedPageBreak/>
        <w:t>数据视图（可选）</w:t>
      </w:r>
      <w:bookmarkEnd w:id="17"/>
    </w:p>
    <w:p w:rsidR="002B34A5" w:rsidRPr="002B34A5" w:rsidRDefault="00FA0C02" w:rsidP="00E31D0B">
      <w:pPr>
        <w:pStyle w:val="a9"/>
        <w:ind w:left="0"/>
      </w:pPr>
      <w:r>
        <w:pict>
          <v:shape id="_x0000_i1033" type="#_x0000_t75" style="width:470.4pt;height:354.6pt">
            <v:imagedata r:id="rId17" o:title="数据表"/>
          </v:shape>
        </w:pict>
      </w:r>
    </w:p>
    <w:sectPr w:rsidR="002B34A5" w:rsidRPr="002B34A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49A" w:rsidRDefault="0067149A">
      <w:r>
        <w:separator/>
      </w:r>
    </w:p>
  </w:endnote>
  <w:endnote w:type="continuationSeparator" w:id="0">
    <w:p w:rsidR="0067149A" w:rsidRDefault="00671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3B52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E52CE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6E52CE" w:rsidRPr="006E52CE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49A" w:rsidRDefault="0067149A">
      <w:r>
        <w:separator/>
      </w:r>
    </w:p>
  </w:footnote>
  <w:footnote w:type="continuationSeparator" w:id="0">
    <w:p w:rsidR="0067149A" w:rsidRDefault="006714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3B52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0C3B52">
            <w:rPr>
              <w:rFonts w:ascii="Times New Roman" w:hint="eastAsia"/>
            </w:rPr>
            <w:t>&lt;</w:t>
          </w:r>
          <w:r w:rsidR="000C3B52">
            <w:rPr>
              <w:rFonts w:ascii="Times New Roman" w:hint="eastAsia"/>
            </w:rPr>
            <w:t>项目名称</w:t>
          </w:r>
          <w:r w:rsidR="000C3B52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3B52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BB6337"/>
    <w:multiLevelType w:val="multilevel"/>
    <w:tmpl w:val="0DF2816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E8516C3"/>
    <w:multiLevelType w:val="hybridMultilevel"/>
    <w:tmpl w:val="B034682C"/>
    <w:lvl w:ilvl="0" w:tplc="5B924A96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3B52"/>
    <w:rsid w:val="000C378E"/>
    <w:rsid w:val="000C3B52"/>
    <w:rsid w:val="00175500"/>
    <w:rsid w:val="001761BA"/>
    <w:rsid w:val="001D0182"/>
    <w:rsid w:val="00221313"/>
    <w:rsid w:val="00241E72"/>
    <w:rsid w:val="00286187"/>
    <w:rsid w:val="002B34A5"/>
    <w:rsid w:val="002B4673"/>
    <w:rsid w:val="002C7325"/>
    <w:rsid w:val="003A46E4"/>
    <w:rsid w:val="003D2939"/>
    <w:rsid w:val="00421C3E"/>
    <w:rsid w:val="00427B03"/>
    <w:rsid w:val="004448FA"/>
    <w:rsid w:val="00452C5B"/>
    <w:rsid w:val="0047760A"/>
    <w:rsid w:val="0048098E"/>
    <w:rsid w:val="00575EF6"/>
    <w:rsid w:val="005F4E41"/>
    <w:rsid w:val="006134A7"/>
    <w:rsid w:val="0067149A"/>
    <w:rsid w:val="006839ED"/>
    <w:rsid w:val="006A0540"/>
    <w:rsid w:val="006A3427"/>
    <w:rsid w:val="006E52CE"/>
    <w:rsid w:val="008608DA"/>
    <w:rsid w:val="008827FF"/>
    <w:rsid w:val="008E30C5"/>
    <w:rsid w:val="00900EE9"/>
    <w:rsid w:val="009A3548"/>
    <w:rsid w:val="00A41145"/>
    <w:rsid w:val="00A849F7"/>
    <w:rsid w:val="00B825DD"/>
    <w:rsid w:val="00BE0796"/>
    <w:rsid w:val="00C73A8A"/>
    <w:rsid w:val="00C91339"/>
    <w:rsid w:val="00CC3BDD"/>
    <w:rsid w:val="00CE15E6"/>
    <w:rsid w:val="00CE649D"/>
    <w:rsid w:val="00D131D6"/>
    <w:rsid w:val="00D95B15"/>
    <w:rsid w:val="00DA5E8A"/>
    <w:rsid w:val="00DC762F"/>
    <w:rsid w:val="00DF32E4"/>
    <w:rsid w:val="00E171E0"/>
    <w:rsid w:val="00E31D0B"/>
    <w:rsid w:val="00F6380D"/>
    <w:rsid w:val="00FA0C02"/>
    <w:rsid w:val="00FB1A25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Tencent%20Files\1195374992\FileRecv\2017-&#22823;&#20108;&#26257;&#26399;&#22823;&#20316;&#19994;-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412</TotalTime>
  <Pages>9</Pages>
  <Words>399</Words>
  <Characters>2277</Characters>
  <Application>Microsoft Office Word</Application>
  <DocSecurity>0</DocSecurity>
  <Lines>18</Lines>
  <Paragraphs>5</Paragraphs>
  <ScaleCrop>false</ScaleCrop>
  <Company>&lt;SJTU&gt;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P</dc:creator>
  <cp:keywords/>
  <cp:lastModifiedBy>admin</cp:lastModifiedBy>
  <cp:revision>29</cp:revision>
  <cp:lastPrinted>1900-12-31T16:00:00Z</cp:lastPrinted>
  <dcterms:created xsi:type="dcterms:W3CDTF">2017-09-10T03:14:00Z</dcterms:created>
  <dcterms:modified xsi:type="dcterms:W3CDTF">2017-09-10T14:20:00Z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