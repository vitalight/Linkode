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D6" w:rsidRDefault="00BA6257">
      <w:pPr>
        <w:pStyle w:val="a4"/>
        <w:jc w:val="right"/>
      </w:pPr>
      <w:r>
        <w:t>&lt;Project Name&gt;</w:t>
      </w:r>
    </w:p>
    <w:p w:rsidR="005423D6" w:rsidRDefault="00BA6257">
      <w:pPr>
        <w:pStyle w:val="a4"/>
        <w:jc w:val="right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测试用例</w:t>
      </w:r>
    </w:p>
    <w:p w:rsidR="005423D6" w:rsidRDefault="005423D6">
      <w:pPr>
        <w:pStyle w:val="a4"/>
        <w:jc w:val="right"/>
      </w:pPr>
    </w:p>
    <w:p w:rsidR="005423D6" w:rsidRDefault="00BA6257">
      <w:pPr>
        <w:pStyle w:val="a4"/>
        <w:jc w:val="right"/>
        <w:rPr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val="zh-TW" w:eastAsia="zh-TW"/>
        </w:rPr>
        <w:t>版本</w:t>
      </w:r>
      <w:r>
        <w:rPr>
          <w:sz w:val="28"/>
          <w:szCs w:val="28"/>
        </w:rPr>
        <w:t xml:space="preserve"> &lt;1.0&gt;</w:t>
      </w:r>
    </w:p>
    <w:p w:rsidR="005423D6" w:rsidRDefault="005423D6">
      <w:pPr>
        <w:pStyle w:val="a4"/>
        <w:rPr>
          <w:sz w:val="28"/>
          <w:szCs w:val="28"/>
        </w:rPr>
      </w:pPr>
    </w:p>
    <w:p w:rsidR="005423D6" w:rsidRDefault="00BA6257">
      <w:pPr>
        <w:pStyle w:val="a4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修订历史记录</w:t>
      </w:r>
    </w:p>
    <w:p w:rsidR="005423D6" w:rsidRDefault="005423D6">
      <w:pPr>
        <w:pStyle w:val="a4"/>
      </w:pPr>
    </w:p>
    <w:tbl>
      <w:tblPr>
        <w:tblStyle w:val="TableNormal"/>
        <w:tblW w:w="9504" w:type="dxa"/>
        <w:jc w:val="center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04"/>
        <w:gridCol w:w="1151"/>
        <w:gridCol w:w="3745"/>
        <w:gridCol w:w="2304"/>
      </w:tblGrid>
      <w:tr w:rsidR="005423D6">
        <w:trPr>
          <w:trHeight w:val="32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BA6257">
            <w:pPr>
              <w:pStyle w:val="Tabletex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BA6257">
            <w:pPr>
              <w:pStyle w:val="Tabletex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版本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BA6257">
            <w:pPr>
              <w:pStyle w:val="Tabletex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BA6257">
            <w:pPr>
              <w:pStyle w:val="Tabletex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作者</w:t>
            </w:r>
          </w:p>
        </w:tc>
      </w:tr>
      <w:tr w:rsidR="005423D6">
        <w:trPr>
          <w:trHeight w:val="32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BA6257">
            <w:pPr>
              <w:pStyle w:val="Tabletext"/>
              <w:rPr>
                <w:rFonts w:hint="default"/>
              </w:rPr>
            </w:pPr>
            <w:r>
              <w:rPr>
                <w:rFonts w:ascii="Times New Roman" w:hAnsi="Times New Roman"/>
              </w:rPr>
              <w:t>&lt;</w:t>
            </w:r>
            <w:r>
              <w:rPr>
                <w:rFonts w:ascii="Times New Roman" w:hAnsi="Times New Roman"/>
                <w:lang w:val="zh-TW" w:eastAsia="zh-TW"/>
              </w:rPr>
              <w:t>10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zh-TW" w:eastAsia="zh-TW"/>
              </w:rPr>
              <w:t>9</w:t>
            </w:r>
            <w:r>
              <w:rPr>
                <w:rFonts w:ascii="Times New Roman" w:hAnsi="Times New Roman"/>
              </w:rPr>
              <w:t>/2</w:t>
            </w:r>
            <w:r>
              <w:rPr>
                <w:rFonts w:ascii="Times New Roman" w:hAnsi="Times New Roman"/>
                <w:lang w:val="zh-TW" w:eastAsia="zh-TW"/>
              </w:rPr>
              <w:t>0</w:t>
            </w:r>
            <w:r>
              <w:rPr>
                <w:rFonts w:ascii="Times New Roman" w:hAnsi="Times New Roman"/>
              </w:rPr>
              <w:t>17&gt;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BA6257">
            <w:pPr>
              <w:pStyle w:val="Tabletext"/>
              <w:rPr>
                <w:rFonts w:hint="default"/>
              </w:rPr>
            </w:pPr>
            <w:r>
              <w:rPr>
                <w:rFonts w:ascii="Times New Roman" w:hAnsi="Times New Roman"/>
              </w:rPr>
              <w:t>&lt;R</w:t>
            </w:r>
            <w:r>
              <w:rPr>
                <w:rFonts w:ascii="Times New Roman" w:hAnsi="Times New Roman"/>
                <w:lang w:val="zh-TW" w:eastAsia="zh-TW"/>
              </w:rPr>
              <w:t>4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BA6257">
            <w:pPr>
              <w:pStyle w:val="Tabletext"/>
              <w:rPr>
                <w:rFonts w:hint="default"/>
              </w:rPr>
            </w:pPr>
            <w:r>
              <w:rPr>
                <w:rFonts w:ascii="Times New Roman" w:hAnsi="Times New Roman"/>
              </w:rPr>
              <w:t>&lt;R</w:t>
            </w:r>
            <w:r>
              <w:rPr>
                <w:rFonts w:ascii="Times New Roman" w:hAnsi="Times New Roman"/>
                <w:lang w:val="zh-TW" w:eastAsia="zh-TW"/>
              </w:rPr>
              <w:t>4</w:t>
            </w:r>
            <w:r>
              <w:rPr>
                <w:rFonts w:ascii="宋体" w:eastAsia="宋体" w:hAnsi="宋体" w:cs="宋体"/>
                <w:lang w:val="zh-TW" w:eastAsia="zh-TW"/>
              </w:rPr>
              <w:t>迭代的测试用例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BA6257">
            <w:pPr>
              <w:pStyle w:val="Tabletext"/>
              <w:rPr>
                <w:rFonts w:hint="default"/>
              </w:rPr>
            </w:pPr>
            <w:r>
              <w:rPr>
                <w:rFonts w:ascii="Times New Roman" w:hAnsi="Times New Roman"/>
              </w:rPr>
              <w:t>&lt;</w:t>
            </w:r>
            <w:r>
              <w:rPr>
                <w:rFonts w:ascii="宋体" w:eastAsia="宋体" w:hAnsi="宋体" w:cs="宋体"/>
                <w:lang w:val="zh-TW" w:eastAsia="zh-TW"/>
              </w:rPr>
              <w:t>陈志磊、</w:t>
            </w:r>
            <w:r>
              <w:rPr>
                <w:lang w:val="zh-TW" w:eastAsia="zh-TW"/>
              </w:rPr>
              <w:t>程建南</w:t>
            </w:r>
            <w:r>
              <w:rPr>
                <w:rFonts w:ascii="Times New Roman" w:hAnsi="Times New Roman"/>
              </w:rPr>
              <w:t>&gt;</w:t>
            </w:r>
          </w:p>
        </w:tc>
      </w:tr>
      <w:tr w:rsidR="005423D6">
        <w:trPr>
          <w:trHeight w:val="320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5423D6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5423D6"/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5423D6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5423D6"/>
        </w:tc>
      </w:tr>
      <w:tr w:rsidR="005423D6">
        <w:trPr>
          <w:trHeight w:val="320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5423D6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5423D6"/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5423D6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5423D6"/>
        </w:tc>
      </w:tr>
      <w:tr w:rsidR="005423D6">
        <w:trPr>
          <w:trHeight w:val="320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5423D6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5423D6"/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5423D6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3D6" w:rsidRDefault="005423D6"/>
        </w:tc>
      </w:tr>
    </w:tbl>
    <w:p w:rsidR="005423D6" w:rsidRDefault="005423D6">
      <w:pPr>
        <w:pStyle w:val="a4"/>
        <w:ind w:left="216" w:hanging="216"/>
      </w:pPr>
    </w:p>
    <w:p w:rsidR="005423D6" w:rsidRDefault="005423D6">
      <w:pPr>
        <w:pStyle w:val="a4"/>
        <w:ind w:left="108" w:hanging="108"/>
      </w:pPr>
    </w:p>
    <w:p w:rsidR="005423D6" w:rsidRDefault="005423D6">
      <w:pPr>
        <w:pStyle w:val="a4"/>
      </w:pPr>
    </w:p>
    <w:p w:rsidR="005423D6" w:rsidRDefault="005423D6"/>
    <w:p w:rsidR="005423D6" w:rsidRDefault="00BA6257">
      <w:pPr>
        <w:pStyle w:val="a4"/>
      </w:pPr>
      <w:r>
        <w:rPr>
          <w:rFonts w:ascii="Arial Unicode MS" w:hAnsi="Arial Unicode MS"/>
          <w:b w:val="0"/>
          <w:bCs w:val="0"/>
        </w:rPr>
        <w:br w:type="page"/>
      </w:r>
    </w:p>
    <w:p w:rsidR="005423D6" w:rsidRDefault="00BA6257">
      <w:pPr>
        <w:pStyle w:val="a4"/>
      </w:pPr>
      <w:r>
        <w:lastRenderedPageBreak/>
        <w:t>Table of Contents</w:t>
      </w:r>
    </w:p>
    <w:sdt>
      <w:sdtPr>
        <w:rPr>
          <w:lang w:val="zh-CN"/>
        </w:rPr>
        <w:id w:val="-155407212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Arial Unicode MS"/>
          <w:color w:val="000000"/>
          <w:sz w:val="20"/>
          <w:szCs w:val="20"/>
          <w:u w:color="000000"/>
          <w:bdr w:val="nil"/>
        </w:rPr>
      </w:sdtEndPr>
      <w:sdtContent>
        <w:p w:rsidR="00AB173F" w:rsidRDefault="00AB173F">
          <w:pPr>
            <w:pStyle w:val="TOC"/>
          </w:pPr>
          <w:r>
            <w:rPr>
              <w:lang w:val="zh-CN"/>
            </w:rPr>
            <w:t>目录</w:t>
          </w:r>
        </w:p>
        <w:p w:rsidR="00AB173F" w:rsidRDefault="00AB173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47653" w:history="1">
            <w:r w:rsidRPr="004441EA">
              <w:rPr>
                <w:rStyle w:val="a3"/>
                <w:rFonts w:hAnsi="Arial Unicode MS"/>
                <w:noProof/>
                <w:lang w:val="zh-TW" w:eastAsia="zh-TW"/>
              </w:rPr>
              <w:t>1.</w:t>
            </w:r>
            <w:r w:rsidRPr="004441EA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_Toc492847653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F" w:rsidRDefault="00AB173F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92847654" w:history="1">
            <w:r w:rsidRPr="004441EA">
              <w:rPr>
                <w:rStyle w:val="a3"/>
                <w:rFonts w:hAnsi="Arial Unicode MS"/>
                <w:noProof/>
                <w:lang w:val="zh-TW" w:eastAsia="zh-TW"/>
              </w:rPr>
              <w:t>1.1.</w:t>
            </w:r>
            <w:r w:rsidRPr="004441EA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F" w:rsidRDefault="00AB173F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92847655" w:history="1">
            <w:r w:rsidRPr="004441EA">
              <w:rPr>
                <w:rStyle w:val="a3"/>
                <w:rFonts w:hAnsi="Arial Unicode MS"/>
                <w:noProof/>
                <w:lang w:val="zh-TW" w:eastAsia="zh-TW"/>
              </w:rPr>
              <w:t>1.2.</w:t>
            </w:r>
            <w:r w:rsidRPr="004441EA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F" w:rsidRDefault="00AB173F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92847656" w:history="1">
            <w:r w:rsidRPr="004441EA">
              <w:rPr>
                <w:rStyle w:val="a3"/>
                <w:rFonts w:hAnsi="Arial Unicode MS"/>
                <w:noProof/>
                <w:lang w:val="zh-TW" w:eastAsia="zh-TW"/>
              </w:rPr>
              <w:t>1.3.</w:t>
            </w:r>
            <w:r w:rsidRPr="004441EA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定义、首字母缩写词和缩略语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_Toc492847656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F" w:rsidRDefault="00AB173F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92847657" w:history="1">
            <w:r w:rsidRPr="004441EA">
              <w:rPr>
                <w:rStyle w:val="a3"/>
                <w:rFonts w:hAnsi="Arial Unicode MS"/>
                <w:noProof/>
                <w:lang w:val="zh-TW" w:eastAsia="zh-TW"/>
              </w:rPr>
              <w:t>1.4.</w:t>
            </w:r>
            <w:r w:rsidRPr="004441EA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_Toc492847657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F" w:rsidRDefault="00AB173F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92847658" w:history="1">
            <w:r w:rsidRPr="004441EA">
              <w:rPr>
                <w:rStyle w:val="a3"/>
                <w:rFonts w:hAnsi="Arial Unicode MS"/>
                <w:noProof/>
                <w:lang w:val="zh-TW" w:eastAsia="zh-TW"/>
              </w:rPr>
              <w:t>1.5.</w:t>
            </w:r>
            <w:r w:rsidRPr="004441EA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_Toc492847658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F" w:rsidRDefault="00AB173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92847659" w:history="1">
            <w:r w:rsidRPr="004441EA">
              <w:rPr>
                <w:rStyle w:val="a3"/>
                <w:rFonts w:ascii="宋体" w:eastAsia="宋体" w:hAnsi="Arial Unicode MS" w:cs="宋体"/>
                <w:noProof/>
                <w:lang w:val="zh-TW" w:eastAsia="zh-TW"/>
              </w:rPr>
              <w:t>2.</w:t>
            </w:r>
            <w:r w:rsidRPr="004441EA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测试用例分类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_Toc492847659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F" w:rsidRDefault="00AB173F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92847660" w:history="1">
            <w:r w:rsidRPr="004441EA">
              <w:rPr>
                <w:rStyle w:val="a3"/>
                <w:rFonts w:ascii="宋体" w:eastAsia="宋体" w:hAnsi="Arial Unicode MS" w:cs="宋体"/>
                <w:noProof/>
                <w:lang w:val="zh-TW" w:eastAsia="zh-TW"/>
              </w:rPr>
              <w:t>2.1.</w:t>
            </w:r>
            <w:r w:rsidRPr="004441EA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测试用例</w:t>
            </w:r>
            <w:r w:rsidRPr="004441EA">
              <w:rPr>
                <w:rStyle w:val="a3"/>
                <w:rFonts w:ascii="宋体" w:eastAsia="宋体" w:hAnsi="宋体" w:cs="宋体"/>
                <w:noProof/>
                <w:lang w:val="zh-TW" w:eastAsia="zh-TW"/>
              </w:rPr>
              <w:t>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_Toc492847660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F" w:rsidRDefault="00AB173F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92847661" w:history="1">
            <w:r w:rsidRPr="004441EA">
              <w:rPr>
                <w:rStyle w:val="a3"/>
                <w:rFonts w:ascii="宋体" w:eastAsia="宋体" w:hAnsi="Arial Unicode MS" w:cs="宋体"/>
                <w:noProof/>
                <w:lang w:val="zh-TW" w:eastAsia="zh-TW"/>
              </w:rPr>
              <w:t>2.2.</w:t>
            </w:r>
            <w:r w:rsidRPr="004441EA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测试用例</w:t>
            </w:r>
            <w:r w:rsidRPr="004441EA">
              <w:rPr>
                <w:rStyle w:val="a3"/>
                <w:rFonts w:ascii="宋体" w:eastAsia="宋体" w:hAnsi="宋体" w:cs="宋体"/>
                <w:noProof/>
                <w:lang w:val="zh-TW" w:eastAsia="zh-TW"/>
              </w:rPr>
              <w:t>#</w:t>
            </w:r>
            <w:r w:rsidRPr="004441EA">
              <w:rPr>
                <w:rStyle w:val="a3"/>
                <w:rFonts w:ascii="宋体" w:eastAsia="宋体" w:hAnsi="宋体" w:cs="宋体"/>
                <w:noProof/>
                <w:lang w:val="zh-TW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_Toc492847661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F" w:rsidRDefault="00AB173F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92847662" w:history="1">
            <w:r w:rsidRPr="004441EA">
              <w:rPr>
                <w:rStyle w:val="a3"/>
                <w:rFonts w:ascii="宋体" w:eastAsia="宋体" w:hAnsi="Arial Unicode MS" w:cs="宋体"/>
                <w:noProof/>
                <w:lang w:val="zh-TW" w:eastAsia="zh-TW"/>
              </w:rPr>
              <w:t>2.3.</w:t>
            </w:r>
            <w:r w:rsidRPr="004441EA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测试用例</w:t>
            </w:r>
            <w:r w:rsidRPr="004441EA">
              <w:rPr>
                <w:rStyle w:val="a3"/>
                <w:rFonts w:ascii="宋体" w:eastAsia="宋体" w:hAnsi="宋体" w:cs="宋体"/>
                <w:noProof/>
                <w:lang w:val="zh-TW"/>
              </w:rPr>
              <w:t>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_Toc492847662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F" w:rsidRDefault="00AB173F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92847663" w:history="1">
            <w:r w:rsidRPr="004441EA">
              <w:rPr>
                <w:rStyle w:val="a3"/>
                <w:rFonts w:ascii="宋体" w:eastAsia="宋体" w:hAnsi="Arial Unicode MS" w:cs="宋体"/>
                <w:noProof/>
                <w:lang w:val="zh-TW"/>
              </w:rPr>
              <w:t>2.4.</w:t>
            </w:r>
            <w:r w:rsidRPr="004441EA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测试用例</w:t>
            </w:r>
            <w:r w:rsidRPr="004441EA">
              <w:rPr>
                <w:rStyle w:val="a3"/>
                <w:rFonts w:ascii="宋体" w:eastAsia="宋体" w:hAnsi="宋体" w:cs="宋体"/>
                <w:noProof/>
                <w:lang w:val="zh-TW"/>
              </w:rPr>
              <w:t>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_Toc492847663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F" w:rsidRDefault="00AB173F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92847664" w:history="1">
            <w:r w:rsidRPr="004441EA">
              <w:rPr>
                <w:rStyle w:val="a3"/>
                <w:rFonts w:ascii="宋体" w:eastAsia="宋体" w:hAnsi="Arial Unicode MS" w:cs="宋体"/>
                <w:noProof/>
                <w:lang w:val="zh-TW"/>
              </w:rPr>
              <w:t>2.5.</w:t>
            </w:r>
            <w:r w:rsidRPr="004441EA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测试用例</w:t>
            </w:r>
            <w:r w:rsidRPr="004441EA">
              <w:rPr>
                <w:rStyle w:val="a3"/>
                <w:rFonts w:ascii="宋体" w:eastAsia="宋体" w:hAnsi="宋体" w:cs="宋体"/>
                <w:noProof/>
                <w:lang w:val="zh-TW"/>
              </w:rPr>
              <w:t>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_Toc492847664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F" w:rsidRDefault="00AB173F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92847665" w:history="1">
            <w:r w:rsidRPr="004441EA">
              <w:rPr>
                <w:rStyle w:val="a3"/>
                <w:rFonts w:ascii="宋体" w:eastAsia="宋体" w:hAnsi="Arial Unicode MS" w:cs="宋体"/>
                <w:noProof/>
                <w:lang w:val="zh-TW"/>
              </w:rPr>
              <w:t>2.6.</w:t>
            </w:r>
            <w:r w:rsidRPr="004441EA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测试用例</w:t>
            </w:r>
            <w:r w:rsidRPr="004441EA">
              <w:rPr>
                <w:rStyle w:val="a3"/>
                <w:rFonts w:ascii="宋体" w:eastAsia="宋体" w:hAnsi="宋体" w:cs="宋体"/>
                <w:noProof/>
                <w:lang w:val="zh-TW"/>
              </w:rPr>
              <w:t>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_Toc492847665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F" w:rsidRDefault="00AB173F">
          <w:r>
            <w:rPr>
              <w:b/>
              <w:bCs/>
              <w:lang w:val="zh-CN"/>
            </w:rPr>
            <w:fldChar w:fldCharType="end"/>
          </w:r>
        </w:p>
      </w:sdtContent>
    </w:sdt>
    <w:p w:rsidR="00AB173F" w:rsidRDefault="00AB173F">
      <w:pPr>
        <w:widowControl/>
        <w:spacing w:line="240" w:lineRule="auto"/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br w:type="page"/>
      </w:r>
    </w:p>
    <w:p w:rsidR="005423D6" w:rsidRDefault="00BA6257">
      <w:pPr>
        <w:pStyle w:val="a4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lastRenderedPageBreak/>
        <w:t>测试用例</w:t>
      </w:r>
    </w:p>
    <w:p w:rsidR="005423D6" w:rsidRDefault="00BA6257">
      <w:pPr>
        <w:pStyle w:val="10"/>
        <w:numPr>
          <w:ilvl w:val="0"/>
          <w:numId w:val="4"/>
        </w:numPr>
        <w:rPr>
          <w:lang w:val="zh-TW" w:eastAsia="zh-TW"/>
        </w:rPr>
      </w:pPr>
      <w:bookmarkStart w:id="0" w:name="_Toc"/>
      <w:bookmarkStart w:id="1" w:name="_Toc492847653"/>
      <w:r>
        <w:rPr>
          <w:rFonts w:ascii="宋体" w:eastAsia="宋体" w:hAnsi="宋体" w:cs="宋体"/>
          <w:lang w:val="zh-TW" w:eastAsia="zh-TW"/>
        </w:rPr>
        <w:t>简介</w:t>
      </w:r>
      <w:bookmarkEnd w:id="0"/>
      <w:bookmarkEnd w:id="1"/>
    </w:p>
    <w:p w:rsidR="005423D6" w:rsidRDefault="00BA6257">
      <w:pPr>
        <w:pStyle w:val="2"/>
        <w:numPr>
          <w:ilvl w:val="1"/>
          <w:numId w:val="4"/>
        </w:numPr>
        <w:rPr>
          <w:lang w:val="zh-TW" w:eastAsia="zh-TW"/>
        </w:rPr>
      </w:pPr>
      <w:bookmarkStart w:id="2" w:name="_Toc1"/>
      <w:bookmarkStart w:id="3" w:name="_Toc492847654"/>
      <w:r>
        <w:rPr>
          <w:rFonts w:ascii="宋体" w:eastAsia="宋体" w:hAnsi="宋体" w:cs="宋体"/>
          <w:lang w:val="zh-TW" w:eastAsia="zh-TW"/>
        </w:rPr>
        <w:t>目的</w:t>
      </w:r>
      <w:bookmarkEnd w:id="2"/>
      <w:bookmarkEnd w:id="3"/>
    </w:p>
    <w:p w:rsidR="005423D6" w:rsidRDefault="00BA6257">
      <w:r>
        <w:t xml:space="preserve">               </w:t>
      </w:r>
      <w:r>
        <w:rPr>
          <w:rFonts w:ascii="宋体" w:eastAsia="宋体" w:hAnsi="宋体" w:cs="宋体"/>
          <w:lang w:val="zh-TW" w:eastAsia="zh-TW"/>
        </w:rPr>
        <w:t>目的：记录，展示</w:t>
      </w:r>
      <w:r>
        <w:t>R</w:t>
      </w:r>
      <w:r>
        <w:rPr>
          <w:lang w:val="zh-TW" w:eastAsia="zh-TW"/>
        </w:rPr>
        <w:t>4</w:t>
      </w:r>
      <w:r>
        <w:rPr>
          <w:rFonts w:ascii="宋体" w:eastAsia="宋体" w:hAnsi="宋体" w:cs="宋体"/>
          <w:lang w:val="zh-TW" w:eastAsia="zh-TW"/>
        </w:rPr>
        <w:t>迭代的测试结果</w:t>
      </w:r>
    </w:p>
    <w:p w:rsidR="005423D6" w:rsidRDefault="00BA6257">
      <w:pPr>
        <w:pStyle w:val="2"/>
        <w:numPr>
          <w:ilvl w:val="1"/>
          <w:numId w:val="4"/>
        </w:numPr>
        <w:rPr>
          <w:lang w:val="zh-TW" w:eastAsia="zh-TW"/>
        </w:rPr>
      </w:pPr>
      <w:bookmarkStart w:id="4" w:name="_Toc2"/>
      <w:bookmarkStart w:id="5" w:name="_Toc492847655"/>
      <w:r>
        <w:rPr>
          <w:rFonts w:ascii="宋体" w:eastAsia="宋体" w:hAnsi="宋体" w:cs="宋体"/>
          <w:lang w:val="zh-TW" w:eastAsia="zh-TW"/>
        </w:rPr>
        <w:t>范围</w:t>
      </w:r>
      <w:bookmarkEnd w:id="4"/>
      <w:bookmarkEnd w:id="5"/>
    </w:p>
    <w:p w:rsidR="005423D6" w:rsidRDefault="00BA6257">
      <w:pPr>
        <w:ind w:left="720"/>
      </w:pPr>
      <w:r>
        <w:t>R</w:t>
      </w:r>
      <w:r>
        <w:rPr>
          <w:lang w:val="zh-TW" w:eastAsia="zh-TW"/>
        </w:rPr>
        <w:t>4</w:t>
      </w:r>
      <w:r>
        <w:rPr>
          <w:rFonts w:ascii="宋体" w:eastAsia="宋体" w:hAnsi="宋体" w:cs="宋体"/>
          <w:lang w:val="zh-TW" w:eastAsia="zh-TW"/>
        </w:rPr>
        <w:t>迭代版本</w:t>
      </w:r>
    </w:p>
    <w:p w:rsidR="005423D6" w:rsidRDefault="00BA6257">
      <w:pPr>
        <w:pStyle w:val="2"/>
        <w:numPr>
          <w:ilvl w:val="1"/>
          <w:numId w:val="4"/>
        </w:numPr>
        <w:rPr>
          <w:lang w:val="zh-TW" w:eastAsia="zh-TW"/>
        </w:rPr>
      </w:pPr>
      <w:bookmarkStart w:id="6" w:name="_Toc3"/>
      <w:bookmarkStart w:id="7" w:name="_Toc492847656"/>
      <w:r>
        <w:rPr>
          <w:rFonts w:ascii="宋体" w:eastAsia="宋体" w:hAnsi="宋体" w:cs="宋体"/>
          <w:lang w:val="zh-TW" w:eastAsia="zh-TW"/>
        </w:rPr>
        <w:t>定义、首字母缩写词和缩略语</w:t>
      </w:r>
      <w:bookmarkEnd w:id="6"/>
      <w:bookmarkEnd w:id="7"/>
    </w:p>
    <w:p w:rsidR="005423D6" w:rsidRDefault="00BA6257">
      <w:pPr>
        <w:ind w:left="720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无</w:t>
      </w:r>
    </w:p>
    <w:p w:rsidR="005423D6" w:rsidRDefault="00BA6257">
      <w:pPr>
        <w:pStyle w:val="2"/>
        <w:numPr>
          <w:ilvl w:val="1"/>
          <w:numId w:val="4"/>
        </w:numPr>
        <w:rPr>
          <w:lang w:val="zh-TW" w:eastAsia="zh-TW"/>
        </w:rPr>
      </w:pPr>
      <w:bookmarkStart w:id="8" w:name="_Toc4"/>
      <w:bookmarkStart w:id="9" w:name="_Toc492847657"/>
      <w:r>
        <w:rPr>
          <w:rFonts w:ascii="宋体" w:eastAsia="宋体" w:hAnsi="宋体" w:cs="宋体"/>
          <w:lang w:val="zh-TW" w:eastAsia="zh-TW"/>
        </w:rPr>
        <w:t>参考资料</w:t>
      </w:r>
      <w:bookmarkEnd w:id="8"/>
      <w:bookmarkEnd w:id="9"/>
    </w:p>
    <w:p w:rsidR="005423D6" w:rsidRDefault="00F62576">
      <w:pPr>
        <w:ind w:left="720"/>
        <w:rPr>
          <w:rFonts w:hint="eastAsia"/>
          <w:lang w:val="zh-TW"/>
        </w:rPr>
      </w:pPr>
      <w:r>
        <w:rPr>
          <w:rFonts w:ascii="宋体" w:eastAsia="宋体" w:hAnsi="宋体" w:cs="宋体" w:hint="eastAsia"/>
          <w:lang w:val="zh-TW"/>
        </w:rPr>
        <w:t>《</w:t>
      </w:r>
      <w:r>
        <w:rPr>
          <w:rFonts w:ascii="宋体" w:eastAsia="宋体" w:hAnsi="宋体" w:cs="宋体"/>
          <w:lang w:val="zh-TW" w:eastAsia="zh-TW"/>
        </w:rPr>
        <w:t>软件工程原理</w:t>
      </w:r>
      <w:r>
        <w:rPr>
          <w:rFonts w:ascii="宋体" w:eastAsia="宋体" w:hAnsi="宋体" w:cs="宋体" w:hint="eastAsia"/>
          <w:lang w:val="zh-TW"/>
        </w:rPr>
        <w:t>》 沈备军、陈昊鹏、陈雨亭 编著</w:t>
      </w:r>
    </w:p>
    <w:p w:rsidR="005423D6" w:rsidRDefault="00BA6257">
      <w:pPr>
        <w:pStyle w:val="2"/>
        <w:numPr>
          <w:ilvl w:val="1"/>
          <w:numId w:val="4"/>
        </w:numPr>
        <w:rPr>
          <w:lang w:val="zh-TW" w:eastAsia="zh-TW"/>
        </w:rPr>
      </w:pPr>
      <w:bookmarkStart w:id="10" w:name="_Toc5"/>
      <w:bookmarkStart w:id="11" w:name="_Toc492847658"/>
      <w:r>
        <w:rPr>
          <w:rFonts w:ascii="宋体" w:eastAsia="宋体" w:hAnsi="宋体" w:cs="宋体"/>
          <w:lang w:val="zh-TW" w:eastAsia="zh-TW"/>
        </w:rPr>
        <w:t>概述</w:t>
      </w:r>
      <w:bookmarkEnd w:id="10"/>
      <w:bookmarkEnd w:id="11"/>
    </w:p>
    <w:p w:rsidR="005423D6" w:rsidRDefault="00244AEC">
      <w:pPr>
        <w:ind w:left="720"/>
        <w:rPr>
          <w:rFonts w:ascii="宋体" w:eastAsia="宋体" w:hAnsi="宋体" w:cs="宋体" w:hint="eastAsia"/>
          <w:lang w:val="zh-TW"/>
        </w:rPr>
      </w:pPr>
      <w:r>
        <w:rPr>
          <w:rFonts w:ascii="宋体" w:eastAsia="宋体" w:hAnsi="宋体" w:cs="宋体"/>
          <w:lang w:val="zh-TW" w:eastAsia="zh-TW"/>
        </w:rPr>
        <w:t>测试覆盖了对</w:t>
      </w:r>
      <w:r>
        <w:rPr>
          <w:rFonts w:ascii="宋体" w:eastAsia="宋体" w:hAnsi="宋体" w:cs="宋体" w:hint="eastAsia"/>
          <w:lang w:val="zh-TW"/>
        </w:rPr>
        <w:t>Controller的输入测试，对Shiro网页访问的权限拦截，对页面表单的非法输入等测试。</w:t>
      </w:r>
      <w:r w:rsidR="008C68C2">
        <w:rPr>
          <w:rFonts w:ascii="宋体" w:eastAsia="宋体" w:hAnsi="宋体" w:cs="宋体" w:hint="eastAsia"/>
          <w:lang w:val="zh-TW"/>
        </w:rPr>
        <w:t>系统顺利通过各种输入下的测试，较好的完成</w:t>
      </w:r>
      <w:r w:rsidR="00C90A89">
        <w:rPr>
          <w:rFonts w:ascii="宋体" w:eastAsia="宋体" w:hAnsi="宋体" w:cs="宋体" w:hint="eastAsia"/>
          <w:lang w:val="zh-TW"/>
        </w:rPr>
        <w:t>了</w:t>
      </w:r>
      <w:r w:rsidR="008C68C2">
        <w:rPr>
          <w:rFonts w:ascii="宋体" w:eastAsia="宋体" w:hAnsi="宋体" w:cs="宋体" w:hint="eastAsia"/>
          <w:lang w:val="zh-TW"/>
        </w:rPr>
        <w:t>预期需求。</w:t>
      </w:r>
    </w:p>
    <w:p w:rsidR="00C74BF5" w:rsidRDefault="00C74BF5">
      <w:pPr>
        <w:ind w:left="720"/>
        <w:rPr>
          <w:rFonts w:hint="eastAsia"/>
          <w:lang w:val="zh-TW"/>
        </w:rPr>
      </w:pPr>
      <w:bookmarkStart w:id="12" w:name="_GoBack"/>
      <w:bookmarkEnd w:id="12"/>
    </w:p>
    <w:p w:rsidR="005423D6" w:rsidRDefault="00BA6257" w:rsidP="00FC1D9A">
      <w:pPr>
        <w:pStyle w:val="10"/>
        <w:numPr>
          <w:ilvl w:val="0"/>
          <w:numId w:val="5"/>
        </w:numPr>
        <w:rPr>
          <w:rFonts w:ascii="宋体" w:eastAsia="宋体" w:hAnsi="宋体" w:cs="宋体"/>
          <w:lang w:val="zh-TW" w:eastAsia="zh-TW"/>
        </w:rPr>
      </w:pPr>
      <w:bookmarkStart w:id="13" w:name="_Toc6"/>
      <w:bookmarkStart w:id="14" w:name="_Toc492847659"/>
      <w:r>
        <w:rPr>
          <w:rFonts w:ascii="宋体" w:eastAsia="宋体" w:hAnsi="宋体" w:cs="宋体"/>
          <w:lang w:val="zh-TW" w:eastAsia="zh-TW"/>
        </w:rPr>
        <w:t>测试用例分类</w:t>
      </w:r>
      <w:bookmarkEnd w:id="13"/>
      <w:bookmarkEnd w:id="14"/>
    </w:p>
    <w:p w:rsidR="005423D6" w:rsidRPr="004B041B" w:rsidRDefault="00BA6257" w:rsidP="004B041B">
      <w:pPr>
        <w:pStyle w:val="2"/>
        <w:numPr>
          <w:ilvl w:val="1"/>
          <w:numId w:val="4"/>
        </w:numPr>
        <w:rPr>
          <w:rFonts w:ascii="宋体" w:eastAsia="宋体" w:hAnsi="宋体" w:cs="宋体"/>
          <w:lang w:val="zh-TW" w:eastAsia="zh-TW"/>
        </w:rPr>
      </w:pPr>
      <w:bookmarkStart w:id="15" w:name="_Toc7"/>
      <w:r w:rsidRPr="004B041B">
        <w:rPr>
          <w:rFonts w:ascii="宋体" w:eastAsia="宋体" w:hAnsi="宋体" w:cs="宋体"/>
          <w:lang w:val="zh-TW" w:eastAsia="zh-TW"/>
        </w:rPr>
        <w:t xml:space="preserve"> </w:t>
      </w:r>
      <w:bookmarkStart w:id="16" w:name="_Toc492847660"/>
      <w:r w:rsidRPr="004B041B">
        <w:rPr>
          <w:rFonts w:ascii="宋体" w:eastAsia="宋体" w:hAnsi="宋体" w:cs="宋体" w:hint="eastAsia"/>
          <w:lang w:val="zh-TW" w:eastAsia="zh-TW"/>
        </w:rPr>
        <w:t>测试用例</w:t>
      </w:r>
      <w:r w:rsidRPr="004B041B">
        <w:rPr>
          <w:rFonts w:ascii="宋体" w:eastAsia="宋体" w:hAnsi="宋体" w:cs="宋体"/>
          <w:lang w:val="zh-TW" w:eastAsia="zh-TW"/>
        </w:rPr>
        <w:t>#1</w:t>
      </w:r>
      <w:bookmarkEnd w:id="15"/>
      <w:bookmarkEnd w:id="16"/>
    </w:p>
    <w:p w:rsidR="005423D6" w:rsidRPr="00541F6C" w:rsidRDefault="00BA6257" w:rsidP="00713D33">
      <w:pPr>
        <w:ind w:firstLine="111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测试</w:t>
      </w:r>
      <w:r w:rsidR="00541F6C" w:rsidRPr="00541F6C">
        <w:rPr>
          <w:rFonts w:ascii="宋体" w:eastAsia="宋体" w:hAnsi="宋体" w:cs="宋体"/>
          <w:lang w:val="zh-TW" w:eastAsia="zh-TW"/>
        </w:rPr>
        <w:t>创建项目</w:t>
      </w:r>
      <w:r w:rsidR="00713D33">
        <w:rPr>
          <w:rFonts w:ascii="宋体" w:eastAsia="宋体" w:hAnsi="宋体" w:cs="宋体"/>
          <w:lang w:val="zh-TW" w:eastAsia="zh-TW"/>
        </w:rPr>
        <w:t>界面</w:t>
      </w:r>
    </w:p>
    <w:p w:rsidR="005423D6" w:rsidRPr="00541F6C" w:rsidRDefault="00BA6257">
      <w:pPr>
        <w:rPr>
          <w:rFonts w:ascii="宋体" w:eastAsia="宋体" w:hAnsi="宋体" w:cs="宋体"/>
          <w:lang w:val="zh-TW" w:eastAsia="zh-TW"/>
        </w:rPr>
      </w:pPr>
      <w:r w:rsidRPr="00541F6C">
        <w:rPr>
          <w:rFonts w:ascii="宋体" w:eastAsia="宋体" w:hAnsi="宋体" w:cs="宋体"/>
          <w:lang w:val="zh-TW" w:eastAsia="zh-TW"/>
        </w:rPr>
        <w:t xml:space="preserve">1) </w:t>
      </w:r>
      <w:r>
        <w:rPr>
          <w:rFonts w:ascii="宋体" w:eastAsia="宋体" w:hAnsi="宋体" w:cs="宋体"/>
          <w:lang w:val="zh-TW" w:eastAsia="zh-TW"/>
        </w:rPr>
        <w:t>前置条件</w:t>
      </w:r>
    </w:p>
    <w:p w:rsidR="005423D6" w:rsidRPr="00541F6C" w:rsidRDefault="00541F6C" w:rsidP="006E3F07">
      <w:pPr>
        <w:ind w:firstLine="720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 w:eastAsia="zh-TW"/>
        </w:rPr>
        <w:t>用户余额小于</w:t>
      </w:r>
      <w:r>
        <w:rPr>
          <w:rFonts w:ascii="宋体" w:eastAsia="宋体" w:hAnsi="宋体" w:cs="宋体" w:hint="eastAsia"/>
          <w:lang w:val="zh-TW"/>
        </w:rPr>
        <w:t>100</w:t>
      </w:r>
    </w:p>
    <w:p w:rsidR="005423D6" w:rsidRPr="00541F6C" w:rsidRDefault="00BA6257">
      <w:pPr>
        <w:rPr>
          <w:rFonts w:ascii="宋体" w:eastAsia="宋体" w:hAnsi="宋体" w:cs="宋体"/>
          <w:lang w:val="zh-TW" w:eastAsia="zh-TW"/>
        </w:rPr>
      </w:pPr>
      <w:r w:rsidRPr="00541F6C">
        <w:rPr>
          <w:rFonts w:ascii="宋体" w:eastAsia="宋体" w:hAnsi="宋体" w:cs="宋体"/>
          <w:lang w:val="zh-TW" w:eastAsia="zh-TW"/>
        </w:rPr>
        <w:t xml:space="preserve">2) </w:t>
      </w:r>
      <w:r>
        <w:rPr>
          <w:rFonts w:ascii="宋体" w:eastAsia="宋体" w:hAnsi="宋体" w:cs="宋体"/>
          <w:lang w:val="zh-TW" w:eastAsia="zh-TW"/>
        </w:rPr>
        <w:t>测试输入</w:t>
      </w:r>
    </w:p>
    <w:p w:rsidR="005423D6" w:rsidRPr="00541F6C" w:rsidRDefault="00BA6257" w:rsidP="006E3F07">
      <w:pPr>
        <w:ind w:firstLine="720"/>
        <w:rPr>
          <w:rFonts w:ascii="宋体" w:eastAsia="宋体" w:hAnsi="宋体" w:cs="宋体"/>
          <w:lang w:val="zh-TW" w:eastAsia="zh-TW"/>
        </w:rPr>
      </w:pPr>
      <w:r w:rsidRPr="00541F6C">
        <w:rPr>
          <w:rFonts w:ascii="宋体" w:eastAsia="宋体" w:hAnsi="宋体" w:cs="宋体" w:hint="eastAsia"/>
          <w:lang w:val="zh-TW" w:eastAsia="zh-TW"/>
        </w:rPr>
        <w:t>项目金额</w:t>
      </w:r>
      <w:r w:rsidR="006E3F07">
        <w:rPr>
          <w:rFonts w:ascii="宋体" w:eastAsia="宋体" w:hAnsi="宋体" w:cs="宋体" w:hint="eastAsia"/>
          <w:lang w:val="zh-TW" w:eastAsia="zh-TW"/>
        </w:rPr>
        <w:t>奖励</w:t>
      </w:r>
      <w:r w:rsidRPr="00541F6C">
        <w:rPr>
          <w:rFonts w:ascii="宋体" w:eastAsia="宋体" w:hAnsi="宋体" w:cs="宋体" w:hint="eastAsia"/>
          <w:lang w:val="zh-TW" w:eastAsia="zh-TW"/>
        </w:rPr>
        <w:t>设置为</w:t>
      </w:r>
      <w:r w:rsidRPr="00541F6C">
        <w:rPr>
          <w:rFonts w:ascii="宋体" w:eastAsia="宋体" w:hAnsi="宋体" w:cs="宋体"/>
          <w:lang w:val="zh-TW" w:eastAsia="zh-TW"/>
        </w:rPr>
        <w:t>100</w:t>
      </w:r>
      <w:r w:rsidR="00541F6C" w:rsidRPr="00541F6C">
        <w:rPr>
          <w:rFonts w:ascii="宋体" w:eastAsia="宋体" w:hAnsi="宋体" w:cs="宋体" w:hint="eastAsia"/>
          <w:lang w:val="zh-TW" w:eastAsia="zh-TW"/>
        </w:rPr>
        <w:t>，用户点击发布</w:t>
      </w:r>
    </w:p>
    <w:p w:rsidR="005423D6" w:rsidRPr="00541F6C" w:rsidRDefault="00BA6257">
      <w:pPr>
        <w:rPr>
          <w:rFonts w:ascii="宋体" w:eastAsia="宋体" w:hAnsi="宋体" w:cs="宋体"/>
          <w:lang w:val="zh-TW" w:eastAsia="zh-TW"/>
        </w:rPr>
      </w:pPr>
      <w:r w:rsidRPr="00541F6C">
        <w:rPr>
          <w:rFonts w:ascii="宋体" w:eastAsia="宋体" w:hAnsi="宋体" w:cs="宋体"/>
          <w:lang w:val="zh-TW" w:eastAsia="zh-TW"/>
        </w:rPr>
        <w:t xml:space="preserve">3) </w:t>
      </w:r>
      <w:r>
        <w:rPr>
          <w:rFonts w:ascii="宋体" w:eastAsia="宋体" w:hAnsi="宋体" w:cs="宋体"/>
          <w:lang w:val="zh-TW" w:eastAsia="zh-TW"/>
        </w:rPr>
        <w:t>观察点</w:t>
      </w:r>
    </w:p>
    <w:p w:rsidR="005423D6" w:rsidRPr="00541F6C" w:rsidRDefault="006E3F07" w:rsidP="006E3F07">
      <w:pPr>
        <w:ind w:firstLine="720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>网页显示</w:t>
      </w:r>
    </w:p>
    <w:p w:rsidR="005423D6" w:rsidRPr="00541F6C" w:rsidRDefault="00BA6257">
      <w:pPr>
        <w:rPr>
          <w:rFonts w:ascii="宋体" w:eastAsia="宋体" w:hAnsi="宋体" w:cs="宋体"/>
          <w:lang w:val="zh-TW" w:eastAsia="zh-TW"/>
        </w:rPr>
      </w:pPr>
      <w:r w:rsidRPr="00541F6C">
        <w:rPr>
          <w:rFonts w:ascii="宋体" w:eastAsia="宋体" w:hAnsi="宋体" w:cs="宋体"/>
          <w:lang w:val="zh-TW" w:eastAsia="zh-TW"/>
        </w:rPr>
        <w:t xml:space="preserve">4) </w:t>
      </w:r>
      <w:r>
        <w:rPr>
          <w:rFonts w:ascii="宋体" w:eastAsia="宋体" w:hAnsi="宋体" w:cs="宋体"/>
          <w:lang w:val="zh-TW" w:eastAsia="zh-TW"/>
        </w:rPr>
        <w:t>控制点</w:t>
      </w:r>
    </w:p>
    <w:p w:rsidR="005423D6" w:rsidRPr="00541F6C" w:rsidRDefault="006E3F07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ab/>
        <w:t>无</w:t>
      </w:r>
    </w:p>
    <w:p w:rsidR="005423D6" w:rsidRPr="00541F6C" w:rsidRDefault="00BA6257">
      <w:pPr>
        <w:rPr>
          <w:rFonts w:ascii="宋体" w:eastAsia="宋体" w:hAnsi="宋体" w:cs="宋体"/>
          <w:lang w:val="zh-TW" w:eastAsia="zh-TW"/>
        </w:rPr>
      </w:pPr>
      <w:r w:rsidRPr="00541F6C">
        <w:rPr>
          <w:rFonts w:ascii="宋体" w:eastAsia="宋体" w:hAnsi="宋体" w:cs="宋体"/>
          <w:lang w:val="zh-TW" w:eastAsia="zh-TW"/>
        </w:rPr>
        <w:t xml:space="preserve">5) </w:t>
      </w:r>
      <w:r>
        <w:rPr>
          <w:rFonts w:ascii="宋体" w:eastAsia="宋体" w:hAnsi="宋体" w:cs="宋体"/>
          <w:lang w:val="zh-TW" w:eastAsia="zh-TW"/>
        </w:rPr>
        <w:t>预期结果</w:t>
      </w:r>
    </w:p>
    <w:p w:rsidR="005423D6" w:rsidRPr="00541F6C" w:rsidRDefault="009C731B" w:rsidP="009C731B">
      <w:pPr>
        <w:ind w:firstLine="720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>网页上</w:t>
      </w:r>
      <w:r>
        <w:rPr>
          <w:rFonts w:ascii="宋体" w:eastAsia="宋体" w:hAnsi="宋体" w:cs="宋体"/>
          <w:lang w:val="zh-TW" w:eastAsia="zh-TW"/>
        </w:rPr>
        <w:t>显示</w:t>
      </w:r>
      <w:r w:rsidR="00D25FC9">
        <w:rPr>
          <w:rFonts w:ascii="宋体" w:eastAsia="宋体" w:hAnsi="宋体" w:cs="宋体"/>
          <w:lang w:val="zh-TW" w:eastAsia="zh-TW"/>
        </w:rPr>
        <w:t>酬金值必须小于</w:t>
      </w:r>
      <w:r w:rsidR="00067098">
        <w:rPr>
          <w:rFonts w:ascii="宋体" w:eastAsia="宋体" w:hAnsi="宋体" w:cs="宋体" w:hint="eastAsia"/>
          <w:lang w:val="zh-TW"/>
        </w:rPr>
        <w:t>用户余额</w:t>
      </w:r>
      <w:r w:rsidR="00B50310">
        <w:rPr>
          <w:rFonts w:ascii="宋体" w:eastAsia="宋体" w:hAnsi="宋体" w:cs="宋体" w:hint="eastAsia"/>
          <w:lang w:val="zh-TW"/>
        </w:rPr>
        <w:t>，并停留在创建界面</w:t>
      </w:r>
    </w:p>
    <w:p w:rsidR="00276845" w:rsidRPr="00541F6C" w:rsidRDefault="00BA6257" w:rsidP="00276845">
      <w:pPr>
        <w:rPr>
          <w:rFonts w:ascii="宋体" w:eastAsia="宋体" w:hAnsi="宋体" w:cs="宋体"/>
          <w:lang w:val="zh-TW" w:eastAsia="zh-TW"/>
        </w:rPr>
      </w:pPr>
      <w:r w:rsidRPr="00541F6C">
        <w:rPr>
          <w:rFonts w:ascii="宋体" w:eastAsia="宋体" w:hAnsi="宋体" w:cs="宋体"/>
          <w:lang w:val="zh-TW" w:eastAsia="zh-TW"/>
        </w:rPr>
        <w:t xml:space="preserve">6) </w:t>
      </w:r>
      <w:r>
        <w:rPr>
          <w:rFonts w:ascii="宋体" w:eastAsia="宋体" w:hAnsi="宋体" w:cs="宋体"/>
          <w:lang w:val="zh-TW" w:eastAsia="zh-TW"/>
        </w:rPr>
        <w:t>后置条件</w:t>
      </w:r>
    </w:p>
    <w:p w:rsidR="00276845" w:rsidRPr="00541F6C" w:rsidRDefault="00276845" w:rsidP="00276845">
      <w:pPr>
        <w:ind w:firstLine="720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>网页上</w:t>
      </w:r>
      <w:r>
        <w:rPr>
          <w:rFonts w:ascii="宋体" w:eastAsia="宋体" w:hAnsi="宋体" w:cs="宋体"/>
          <w:lang w:val="zh-TW" w:eastAsia="zh-TW"/>
        </w:rPr>
        <w:t>显示酬金值必须小于</w:t>
      </w:r>
      <w:r>
        <w:rPr>
          <w:rFonts w:ascii="宋体" w:eastAsia="宋体" w:hAnsi="宋体" w:cs="宋体" w:hint="eastAsia"/>
          <w:lang w:val="zh-TW"/>
        </w:rPr>
        <w:t>用户余额</w:t>
      </w:r>
      <w:r w:rsidR="00B50310">
        <w:rPr>
          <w:rFonts w:ascii="宋体" w:eastAsia="宋体" w:hAnsi="宋体" w:cs="宋体" w:hint="eastAsia"/>
          <w:lang w:val="zh-TW"/>
        </w:rPr>
        <w:t>，并停留在创建界面</w:t>
      </w:r>
    </w:p>
    <w:p w:rsidR="005423D6" w:rsidRDefault="005423D6" w:rsidP="00276845">
      <w:pPr>
        <w:rPr>
          <w:rFonts w:ascii="宋体" w:eastAsia="宋体" w:hAnsi="宋体" w:cs="宋体"/>
          <w:lang w:val="zh-TW" w:eastAsia="zh-TW"/>
        </w:rPr>
      </w:pPr>
    </w:p>
    <w:p w:rsidR="005423D6" w:rsidRPr="004B041B" w:rsidRDefault="00BA6257" w:rsidP="004B041B">
      <w:pPr>
        <w:pStyle w:val="2"/>
        <w:numPr>
          <w:ilvl w:val="1"/>
          <w:numId w:val="4"/>
        </w:numPr>
        <w:rPr>
          <w:rFonts w:ascii="宋体" w:eastAsia="宋体" w:hAnsi="宋体" w:cs="宋体"/>
          <w:lang w:val="zh-TW" w:eastAsia="zh-TW"/>
        </w:rPr>
      </w:pPr>
      <w:bookmarkStart w:id="17" w:name="_Toc492847661"/>
      <w:r w:rsidRPr="004B041B">
        <w:rPr>
          <w:rFonts w:ascii="宋体" w:eastAsia="宋体" w:hAnsi="宋体" w:cs="宋体" w:hint="eastAsia"/>
          <w:lang w:val="zh-TW" w:eastAsia="zh-TW"/>
        </w:rPr>
        <w:t>测试用例</w:t>
      </w:r>
      <w:r w:rsidRPr="004B041B">
        <w:rPr>
          <w:rFonts w:ascii="宋体" w:eastAsia="宋体" w:hAnsi="宋体" w:cs="宋体"/>
          <w:lang w:val="zh-TW" w:eastAsia="zh-TW"/>
        </w:rPr>
        <w:t>#</w:t>
      </w:r>
      <w:r w:rsidR="007B0049">
        <w:rPr>
          <w:rFonts w:ascii="宋体" w:eastAsia="宋体" w:hAnsi="宋体" w:cs="宋体" w:hint="eastAsia"/>
          <w:lang w:val="zh-TW"/>
        </w:rPr>
        <w:t>2</w:t>
      </w:r>
      <w:bookmarkEnd w:id="17"/>
    </w:p>
    <w:p w:rsidR="005423D6" w:rsidRPr="004105DB" w:rsidRDefault="00BA6257" w:rsidP="004105DB">
      <w:pPr>
        <w:ind w:firstLine="111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/>
        </w:rPr>
        <w:t>测试</w:t>
      </w:r>
      <w:r w:rsidR="00713D33">
        <w:rPr>
          <w:rFonts w:ascii="宋体" w:eastAsia="宋体" w:hAnsi="宋体" w:cs="宋体" w:hint="eastAsia"/>
          <w:lang w:val="zh-TW"/>
        </w:rPr>
        <w:t>创建作品界面</w:t>
      </w:r>
    </w:p>
    <w:p w:rsidR="005423D6" w:rsidRPr="004105DB" w:rsidRDefault="00BA6257" w:rsidP="004105DB">
      <w:pPr>
        <w:rPr>
          <w:rFonts w:ascii="宋体" w:eastAsia="宋体" w:hAnsi="宋体" w:cs="宋体"/>
          <w:lang w:val="zh-TW"/>
        </w:rPr>
      </w:pPr>
      <w:r w:rsidRPr="004105DB">
        <w:rPr>
          <w:rFonts w:ascii="宋体" w:eastAsia="宋体" w:hAnsi="宋体" w:cs="宋体"/>
          <w:lang w:val="zh-TW"/>
        </w:rPr>
        <w:t xml:space="preserve">1) </w:t>
      </w:r>
      <w:r>
        <w:rPr>
          <w:rFonts w:ascii="宋体" w:eastAsia="宋体" w:hAnsi="宋体" w:cs="宋体"/>
          <w:lang w:val="zh-TW"/>
        </w:rPr>
        <w:t>前置条件</w:t>
      </w:r>
    </w:p>
    <w:p w:rsidR="005423D6" w:rsidRPr="004105DB" w:rsidRDefault="003A766D" w:rsidP="004105DB">
      <w:pPr>
        <w:ind w:firstLine="720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>无</w:t>
      </w:r>
    </w:p>
    <w:p w:rsidR="005423D6" w:rsidRPr="004105DB" w:rsidRDefault="00BA6257" w:rsidP="004105DB">
      <w:pPr>
        <w:rPr>
          <w:rFonts w:ascii="宋体" w:eastAsia="宋体" w:hAnsi="宋体" w:cs="宋体"/>
          <w:lang w:val="zh-TW"/>
        </w:rPr>
      </w:pPr>
      <w:r w:rsidRPr="004105DB">
        <w:rPr>
          <w:rFonts w:ascii="宋体" w:eastAsia="宋体" w:hAnsi="宋体" w:cs="宋体"/>
          <w:lang w:val="zh-TW"/>
        </w:rPr>
        <w:t xml:space="preserve">2) </w:t>
      </w:r>
      <w:r>
        <w:rPr>
          <w:rFonts w:ascii="宋体" w:eastAsia="宋体" w:hAnsi="宋体" w:cs="宋体"/>
          <w:lang w:val="zh-TW"/>
        </w:rPr>
        <w:t>测试输入</w:t>
      </w:r>
    </w:p>
    <w:p w:rsidR="005423D6" w:rsidRPr="004105DB" w:rsidRDefault="005C3F79" w:rsidP="004105DB">
      <w:pPr>
        <w:ind w:firstLine="720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>作品</w:t>
      </w:r>
      <w:r>
        <w:rPr>
          <w:rFonts w:ascii="宋体" w:eastAsia="宋体" w:hAnsi="宋体" w:cs="宋体"/>
          <w:lang w:val="zh-TW"/>
        </w:rPr>
        <w:t>名称</w:t>
      </w:r>
      <w:r>
        <w:rPr>
          <w:rFonts w:ascii="宋体" w:eastAsia="宋体" w:hAnsi="宋体" w:cs="宋体" w:hint="eastAsia"/>
          <w:lang w:val="zh-TW"/>
        </w:rPr>
        <w:t>、</w:t>
      </w:r>
      <w:r>
        <w:rPr>
          <w:rFonts w:ascii="宋体" w:eastAsia="宋体" w:hAnsi="宋体" w:cs="宋体"/>
          <w:lang w:val="zh-TW"/>
        </w:rPr>
        <w:t>作品类别</w:t>
      </w:r>
      <w:r>
        <w:rPr>
          <w:rFonts w:ascii="宋体" w:eastAsia="宋体" w:hAnsi="宋体" w:cs="宋体" w:hint="eastAsia"/>
          <w:lang w:val="zh-TW"/>
        </w:rPr>
        <w:t>、</w:t>
      </w:r>
      <w:r>
        <w:rPr>
          <w:rFonts w:ascii="宋体" w:eastAsia="宋体" w:hAnsi="宋体" w:cs="宋体"/>
          <w:lang w:val="zh-TW"/>
        </w:rPr>
        <w:t>作品介绍任意一项为空</w:t>
      </w:r>
      <w:r w:rsidR="001F2D47">
        <w:rPr>
          <w:rFonts w:ascii="宋体" w:eastAsia="宋体" w:hAnsi="宋体" w:cs="宋体" w:hint="eastAsia"/>
          <w:lang w:val="zh-TW"/>
        </w:rPr>
        <w:t>，</w:t>
      </w:r>
      <w:r w:rsidR="001F2D47">
        <w:rPr>
          <w:rFonts w:ascii="宋体" w:eastAsia="宋体" w:hAnsi="宋体" w:cs="宋体"/>
          <w:lang w:val="zh-TW"/>
        </w:rPr>
        <w:t>用户点击创建</w:t>
      </w:r>
    </w:p>
    <w:p w:rsidR="005423D6" w:rsidRPr="004105DB" w:rsidRDefault="00BA6257" w:rsidP="004E6F6C">
      <w:pPr>
        <w:rPr>
          <w:rFonts w:ascii="宋体" w:eastAsia="宋体" w:hAnsi="宋体" w:cs="宋体"/>
          <w:lang w:val="zh-TW"/>
        </w:rPr>
      </w:pPr>
      <w:r w:rsidRPr="004105DB">
        <w:rPr>
          <w:rFonts w:ascii="宋体" w:eastAsia="宋体" w:hAnsi="宋体" w:cs="宋体"/>
          <w:lang w:val="zh-TW"/>
        </w:rPr>
        <w:t xml:space="preserve">3) </w:t>
      </w:r>
      <w:r>
        <w:rPr>
          <w:rFonts w:ascii="宋体" w:eastAsia="宋体" w:hAnsi="宋体" w:cs="宋体"/>
          <w:lang w:val="zh-TW"/>
        </w:rPr>
        <w:t>观察点</w:t>
      </w:r>
    </w:p>
    <w:p w:rsidR="00B57F2E" w:rsidRPr="00541F6C" w:rsidRDefault="00B57F2E" w:rsidP="00B57F2E">
      <w:pPr>
        <w:ind w:firstLine="720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>网页显示</w:t>
      </w:r>
    </w:p>
    <w:p w:rsidR="005423D6" w:rsidRPr="004105DB" w:rsidRDefault="00BA6257" w:rsidP="004E6F6C">
      <w:pPr>
        <w:rPr>
          <w:rFonts w:ascii="宋体" w:eastAsia="宋体" w:hAnsi="宋体" w:cs="宋体"/>
          <w:lang w:val="zh-TW"/>
        </w:rPr>
      </w:pPr>
      <w:r w:rsidRPr="004105DB">
        <w:rPr>
          <w:rFonts w:ascii="宋体" w:eastAsia="宋体" w:hAnsi="宋体" w:cs="宋体"/>
          <w:lang w:val="zh-TW"/>
        </w:rPr>
        <w:t xml:space="preserve">4) </w:t>
      </w:r>
      <w:r>
        <w:rPr>
          <w:rFonts w:ascii="宋体" w:eastAsia="宋体" w:hAnsi="宋体" w:cs="宋体"/>
          <w:lang w:val="zh-TW"/>
        </w:rPr>
        <w:t>控制点</w:t>
      </w:r>
    </w:p>
    <w:p w:rsidR="005423D6" w:rsidRPr="004105DB" w:rsidRDefault="00BA6257" w:rsidP="004105DB">
      <w:pPr>
        <w:ind w:firstLine="720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/>
        </w:rPr>
        <w:t>无</w:t>
      </w:r>
    </w:p>
    <w:p w:rsidR="005423D6" w:rsidRPr="004105DB" w:rsidRDefault="00BA6257" w:rsidP="004E6F6C">
      <w:pPr>
        <w:rPr>
          <w:rFonts w:ascii="宋体" w:eastAsia="宋体" w:hAnsi="宋体" w:cs="宋体"/>
          <w:lang w:val="zh-TW"/>
        </w:rPr>
      </w:pPr>
      <w:r w:rsidRPr="004105DB">
        <w:rPr>
          <w:rFonts w:ascii="宋体" w:eastAsia="宋体" w:hAnsi="宋体" w:cs="宋体"/>
          <w:lang w:val="zh-TW"/>
        </w:rPr>
        <w:t xml:space="preserve">5) </w:t>
      </w:r>
      <w:r>
        <w:rPr>
          <w:rFonts w:ascii="宋体" w:eastAsia="宋体" w:hAnsi="宋体" w:cs="宋体"/>
          <w:lang w:val="zh-TW"/>
        </w:rPr>
        <w:t>预期结果</w:t>
      </w:r>
    </w:p>
    <w:p w:rsidR="005423D6" w:rsidRPr="004105DB" w:rsidRDefault="001F2D47" w:rsidP="004105DB">
      <w:pPr>
        <w:ind w:firstLine="720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>网页上</w:t>
      </w:r>
      <w:r>
        <w:rPr>
          <w:rFonts w:ascii="宋体" w:eastAsia="宋体" w:hAnsi="宋体" w:cs="宋体"/>
          <w:lang w:val="zh-TW"/>
        </w:rPr>
        <w:t>提示缺失信息</w:t>
      </w:r>
      <w:r>
        <w:rPr>
          <w:rFonts w:ascii="宋体" w:eastAsia="宋体" w:hAnsi="宋体" w:cs="宋体" w:hint="eastAsia"/>
          <w:lang w:val="zh-TW"/>
        </w:rPr>
        <w:t>“</w:t>
      </w:r>
      <w:r>
        <w:rPr>
          <w:rFonts w:ascii="宋体" w:eastAsia="宋体" w:hAnsi="宋体" w:cs="宋体"/>
          <w:lang w:val="zh-TW"/>
        </w:rPr>
        <w:t>请填写此字段</w:t>
      </w:r>
      <w:r>
        <w:rPr>
          <w:rFonts w:ascii="宋体" w:eastAsia="宋体" w:hAnsi="宋体" w:cs="宋体" w:hint="eastAsia"/>
          <w:lang w:val="zh-TW"/>
        </w:rPr>
        <w:t>”，</w:t>
      </w:r>
      <w:r>
        <w:rPr>
          <w:rFonts w:ascii="宋体" w:eastAsia="宋体" w:hAnsi="宋体" w:cs="宋体"/>
          <w:lang w:val="zh-TW"/>
        </w:rPr>
        <w:t>并停留在创建界面</w:t>
      </w:r>
    </w:p>
    <w:p w:rsidR="0061431B" w:rsidRPr="004105DB" w:rsidRDefault="00BA6257" w:rsidP="0061431B">
      <w:pPr>
        <w:rPr>
          <w:rFonts w:ascii="宋体" w:eastAsia="宋体" w:hAnsi="宋体" w:cs="宋体"/>
          <w:lang w:val="zh-TW"/>
        </w:rPr>
      </w:pPr>
      <w:r w:rsidRPr="004105DB">
        <w:rPr>
          <w:rFonts w:ascii="宋体" w:eastAsia="宋体" w:hAnsi="宋体" w:cs="宋体"/>
          <w:lang w:val="zh-TW"/>
        </w:rPr>
        <w:lastRenderedPageBreak/>
        <w:t xml:space="preserve">6) </w:t>
      </w:r>
      <w:r>
        <w:rPr>
          <w:rFonts w:ascii="宋体" w:eastAsia="宋体" w:hAnsi="宋体" w:cs="宋体"/>
          <w:lang w:val="zh-TW"/>
        </w:rPr>
        <w:t>后置条件</w:t>
      </w:r>
    </w:p>
    <w:p w:rsidR="0061431B" w:rsidRPr="004105DB" w:rsidRDefault="0061431B" w:rsidP="0061431B">
      <w:pPr>
        <w:ind w:firstLine="720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>网页上</w:t>
      </w:r>
      <w:r>
        <w:rPr>
          <w:rFonts w:ascii="宋体" w:eastAsia="宋体" w:hAnsi="宋体" w:cs="宋体"/>
          <w:lang w:val="zh-TW"/>
        </w:rPr>
        <w:t>提示缺失信息</w:t>
      </w:r>
      <w:r>
        <w:rPr>
          <w:rFonts w:ascii="宋体" w:eastAsia="宋体" w:hAnsi="宋体" w:cs="宋体" w:hint="eastAsia"/>
          <w:lang w:val="zh-TW"/>
        </w:rPr>
        <w:t>“</w:t>
      </w:r>
      <w:r>
        <w:rPr>
          <w:rFonts w:ascii="宋体" w:eastAsia="宋体" w:hAnsi="宋体" w:cs="宋体"/>
          <w:lang w:val="zh-TW"/>
        </w:rPr>
        <w:t>请填写此字段</w:t>
      </w:r>
      <w:r>
        <w:rPr>
          <w:rFonts w:ascii="宋体" w:eastAsia="宋体" w:hAnsi="宋体" w:cs="宋体" w:hint="eastAsia"/>
          <w:lang w:val="zh-TW"/>
        </w:rPr>
        <w:t>”，</w:t>
      </w:r>
      <w:r>
        <w:rPr>
          <w:rFonts w:ascii="宋体" w:eastAsia="宋体" w:hAnsi="宋体" w:cs="宋体"/>
          <w:lang w:val="zh-TW"/>
        </w:rPr>
        <w:t>并停留在创建界面</w:t>
      </w:r>
    </w:p>
    <w:p w:rsidR="005423D6" w:rsidRDefault="005423D6" w:rsidP="0061431B">
      <w:pPr>
        <w:rPr>
          <w:lang w:val="zh-TW" w:eastAsia="zh-TW"/>
        </w:rPr>
      </w:pPr>
    </w:p>
    <w:p w:rsidR="005423D6" w:rsidRPr="004B041B" w:rsidRDefault="00BA6257" w:rsidP="004B041B">
      <w:pPr>
        <w:pStyle w:val="2"/>
        <w:numPr>
          <w:ilvl w:val="1"/>
          <w:numId w:val="4"/>
        </w:numPr>
        <w:rPr>
          <w:rFonts w:ascii="宋体" w:eastAsia="宋体" w:hAnsi="宋体" w:cs="宋体"/>
          <w:lang w:val="zh-TW" w:eastAsia="zh-TW"/>
        </w:rPr>
      </w:pPr>
      <w:bookmarkStart w:id="18" w:name="_Toc492847662"/>
      <w:r w:rsidRPr="004B041B">
        <w:rPr>
          <w:rFonts w:ascii="宋体" w:eastAsia="宋体" w:hAnsi="宋体" w:cs="宋体" w:hint="eastAsia"/>
          <w:lang w:val="zh-TW" w:eastAsia="zh-TW"/>
        </w:rPr>
        <w:t>测试用例</w:t>
      </w:r>
      <w:r w:rsidR="00094D45">
        <w:rPr>
          <w:rFonts w:ascii="宋体" w:eastAsia="宋体" w:hAnsi="宋体" w:cs="宋体" w:hint="eastAsia"/>
          <w:lang w:val="zh-TW"/>
        </w:rPr>
        <w:t>#3</w:t>
      </w:r>
      <w:bookmarkEnd w:id="18"/>
    </w:p>
    <w:p w:rsidR="005423D6" w:rsidRPr="004C6759" w:rsidRDefault="00BA6257" w:rsidP="009E3D12">
      <w:pPr>
        <w:ind w:firstLine="111"/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测试</w:t>
      </w:r>
      <w:r w:rsidRPr="004C6759">
        <w:rPr>
          <w:rFonts w:ascii="宋体" w:eastAsia="宋体" w:hAnsi="宋体" w:cs="宋体" w:hint="eastAsia"/>
          <w:lang w:val="zh-CN"/>
        </w:rPr>
        <w:t>注册用户功能</w:t>
      </w:r>
    </w:p>
    <w:p w:rsidR="005423D6" w:rsidRPr="004C6759" w:rsidRDefault="00BA6257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1) 前置条件</w:t>
      </w:r>
    </w:p>
    <w:p w:rsidR="005423D6" w:rsidRPr="004C6759" w:rsidRDefault="004C6759" w:rsidP="004C6759">
      <w:pPr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ab/>
      </w:r>
      <w:r w:rsidR="002A0708">
        <w:rPr>
          <w:rFonts w:ascii="宋体" w:eastAsia="宋体" w:hAnsi="宋体" w:cs="宋体" w:hint="eastAsia"/>
          <w:lang w:val="zh-CN"/>
        </w:rPr>
        <w:t>邮箱</w:t>
      </w:r>
      <w:r>
        <w:rPr>
          <w:rFonts w:ascii="宋体" w:eastAsia="宋体" w:hAnsi="宋体" w:cs="宋体" w:hint="eastAsia"/>
          <w:lang w:val="zh-CN"/>
        </w:rPr>
        <w:t>admin</w:t>
      </w:r>
      <w:r w:rsidR="002A0708">
        <w:rPr>
          <w:rFonts w:ascii="宋体" w:eastAsia="宋体" w:hAnsi="宋体" w:cs="宋体" w:hint="eastAsia"/>
          <w:lang w:val="zh-CN"/>
        </w:rPr>
        <w:t>@sjtu.edu.cn</w:t>
      </w:r>
      <w:r>
        <w:rPr>
          <w:rFonts w:ascii="宋体" w:eastAsia="宋体" w:hAnsi="宋体" w:cs="宋体" w:hint="eastAsia"/>
          <w:lang w:val="zh-CN"/>
        </w:rPr>
        <w:t>已经注册</w:t>
      </w:r>
    </w:p>
    <w:p w:rsidR="005423D6" w:rsidRPr="004C6759" w:rsidRDefault="00BA6257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2) 测试输入</w:t>
      </w:r>
    </w:p>
    <w:p w:rsidR="005423D6" w:rsidRPr="004C6759" w:rsidRDefault="002A0708" w:rsidP="00D43A23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邮箱</w:t>
      </w:r>
      <w:r w:rsidR="00D43A23">
        <w:rPr>
          <w:rFonts w:ascii="宋体" w:eastAsia="宋体" w:hAnsi="宋体" w:cs="宋体" w:hint="eastAsia"/>
          <w:lang w:val="zh-CN"/>
        </w:rPr>
        <w:t>输入</w:t>
      </w:r>
      <w:r w:rsidR="00BA6257" w:rsidRPr="004C6759">
        <w:rPr>
          <w:rFonts w:ascii="宋体" w:eastAsia="宋体" w:hAnsi="宋体" w:cs="宋体"/>
          <w:lang w:val="zh-CN"/>
        </w:rPr>
        <w:t>admin</w:t>
      </w:r>
      <w:r>
        <w:rPr>
          <w:rFonts w:ascii="宋体" w:eastAsia="宋体" w:hAnsi="宋体" w:cs="宋体" w:hint="eastAsia"/>
          <w:lang w:val="zh-CN"/>
        </w:rPr>
        <w:t>@sjtu.edu.cn</w:t>
      </w:r>
      <w:r w:rsidR="00E823D1">
        <w:rPr>
          <w:rFonts w:ascii="宋体" w:eastAsia="宋体" w:hAnsi="宋体" w:cs="宋体" w:hint="eastAsia"/>
          <w:lang w:val="zh-CN"/>
        </w:rPr>
        <w:t>，任意密码，点击注册</w:t>
      </w:r>
    </w:p>
    <w:p w:rsidR="005423D6" w:rsidRPr="004C6759" w:rsidRDefault="00BA6257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3) 观察点</w:t>
      </w:r>
    </w:p>
    <w:p w:rsidR="005423D6" w:rsidRPr="004C6759" w:rsidRDefault="00D43A23" w:rsidP="00D43A23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网页显示</w:t>
      </w:r>
    </w:p>
    <w:p w:rsidR="005423D6" w:rsidRPr="004C6759" w:rsidRDefault="00BA6257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4) 控制点</w:t>
      </w:r>
    </w:p>
    <w:p w:rsidR="005423D6" w:rsidRPr="004C6759" w:rsidRDefault="00D43A23">
      <w:pPr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/>
          <w:lang w:val="zh-CN"/>
        </w:rPr>
        <w:t xml:space="preserve">       无</w:t>
      </w:r>
    </w:p>
    <w:p w:rsidR="002A0708" w:rsidRPr="004C6759" w:rsidRDefault="00BA6257" w:rsidP="002A0708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5) 预期结果</w:t>
      </w:r>
    </w:p>
    <w:p w:rsidR="002A0708" w:rsidRPr="004C6759" w:rsidRDefault="002A0708" w:rsidP="002A0708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网页显示此邮箱已经被注册</w:t>
      </w:r>
      <w:r w:rsidR="00E823D1">
        <w:rPr>
          <w:rFonts w:ascii="宋体" w:eastAsia="宋体" w:hAnsi="宋体" w:cs="宋体" w:hint="eastAsia"/>
          <w:lang w:val="zh-CN"/>
        </w:rPr>
        <w:t>，并停留在注册界面</w:t>
      </w:r>
    </w:p>
    <w:p w:rsidR="00E823D1" w:rsidRPr="004C6759" w:rsidRDefault="00BA6257" w:rsidP="00E823D1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6) 后置条件</w:t>
      </w:r>
    </w:p>
    <w:p w:rsidR="00E823D1" w:rsidRPr="004C6759" w:rsidRDefault="00E823D1" w:rsidP="00E823D1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网页显示此邮箱已经被注册，并停留在注册界面</w:t>
      </w:r>
    </w:p>
    <w:p w:rsidR="005423D6" w:rsidRDefault="005423D6" w:rsidP="00E823D1">
      <w:pPr>
        <w:rPr>
          <w:rFonts w:ascii="宋体" w:eastAsia="宋体" w:hAnsi="宋体" w:cs="宋体"/>
          <w:lang w:val="zh-CN"/>
        </w:rPr>
      </w:pPr>
    </w:p>
    <w:p w:rsidR="009E3D12" w:rsidRDefault="009E3D12" w:rsidP="009E3D12">
      <w:pPr>
        <w:pStyle w:val="2"/>
        <w:numPr>
          <w:ilvl w:val="1"/>
          <w:numId w:val="4"/>
        </w:numPr>
        <w:rPr>
          <w:rFonts w:ascii="宋体" w:eastAsia="宋体" w:hAnsi="宋体" w:cs="宋体"/>
          <w:lang w:val="zh-TW"/>
        </w:rPr>
      </w:pPr>
      <w:bookmarkStart w:id="19" w:name="_Toc492847663"/>
      <w:r w:rsidRPr="004B041B">
        <w:rPr>
          <w:rFonts w:ascii="宋体" w:eastAsia="宋体" w:hAnsi="宋体" w:cs="宋体" w:hint="eastAsia"/>
          <w:lang w:val="zh-TW" w:eastAsia="zh-TW"/>
        </w:rPr>
        <w:t>测试用例</w:t>
      </w:r>
      <w:r>
        <w:rPr>
          <w:rFonts w:ascii="宋体" w:eastAsia="宋体" w:hAnsi="宋体" w:cs="宋体" w:hint="eastAsia"/>
          <w:lang w:val="zh-TW"/>
        </w:rPr>
        <w:t>#4</w:t>
      </w:r>
      <w:bookmarkEnd w:id="19"/>
    </w:p>
    <w:p w:rsidR="009E7B6B" w:rsidRPr="004C6759" w:rsidRDefault="009E3D12" w:rsidP="009E7B6B">
      <w:pPr>
        <w:rPr>
          <w:rFonts w:ascii="宋体" w:eastAsia="宋体" w:hAnsi="宋体" w:cs="宋体"/>
          <w:lang w:val="zh-CN"/>
        </w:rPr>
      </w:pPr>
      <w:r w:rsidRPr="009E3D12">
        <w:rPr>
          <w:rFonts w:ascii="宋体" w:eastAsia="宋体" w:hAnsi="宋体" w:cs="宋体" w:hint="eastAsia"/>
          <w:lang w:val="zh-CN"/>
        </w:rPr>
        <w:t>测试</w:t>
      </w:r>
      <w:r w:rsidR="009E7B6B">
        <w:rPr>
          <w:rFonts w:ascii="宋体" w:eastAsia="宋体" w:hAnsi="宋体" w:cs="宋体" w:hint="eastAsia"/>
          <w:lang w:val="zh-CN"/>
        </w:rPr>
        <w:t>UserController的用户关注函数likeUser</w:t>
      </w:r>
    </w:p>
    <w:p w:rsidR="009E7B6B" w:rsidRPr="004C6759" w:rsidRDefault="009E7B6B" w:rsidP="009E7B6B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1) 前置条件</w:t>
      </w:r>
    </w:p>
    <w:p w:rsidR="009E7B6B" w:rsidRPr="004C6759" w:rsidRDefault="009E7B6B" w:rsidP="009E7B6B">
      <w:pPr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ab/>
      </w:r>
      <w:r w:rsidR="00CF16E0">
        <w:rPr>
          <w:rFonts w:ascii="宋体" w:eastAsia="宋体" w:hAnsi="宋体" w:cs="宋体" w:hint="eastAsia"/>
          <w:lang w:val="zh-CN"/>
        </w:rPr>
        <w:t>无</w:t>
      </w:r>
    </w:p>
    <w:p w:rsidR="009E7B6B" w:rsidRPr="004C6759" w:rsidRDefault="009E7B6B" w:rsidP="009E7B6B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2) 测试输入</w:t>
      </w:r>
    </w:p>
    <w:p w:rsidR="009E7B6B" w:rsidRPr="004C6759" w:rsidRDefault="00AC1CC3" w:rsidP="009E7B6B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输入的被关注者与用户id相同</w:t>
      </w:r>
      <w:r w:rsidR="00A811A3">
        <w:rPr>
          <w:rFonts w:ascii="宋体" w:eastAsia="宋体" w:hAnsi="宋体" w:cs="宋体" w:hint="eastAsia"/>
          <w:lang w:val="zh-CN"/>
        </w:rPr>
        <w:t>，即自己关注自己</w:t>
      </w:r>
    </w:p>
    <w:p w:rsidR="009E7B6B" w:rsidRPr="004C6759" w:rsidRDefault="009E7B6B" w:rsidP="009E7B6B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3) 观察点</w:t>
      </w:r>
    </w:p>
    <w:p w:rsidR="009E7B6B" w:rsidRPr="004C6759" w:rsidRDefault="00182C9E" w:rsidP="009E7B6B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console上显示的函数返回值</w:t>
      </w:r>
    </w:p>
    <w:p w:rsidR="009E7B6B" w:rsidRPr="004C6759" w:rsidRDefault="009E7B6B" w:rsidP="009E7B6B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4) 控制点</w:t>
      </w:r>
    </w:p>
    <w:p w:rsidR="009E7B6B" w:rsidRPr="004C6759" w:rsidRDefault="009E7B6B" w:rsidP="009E7B6B">
      <w:pPr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/>
          <w:lang w:val="zh-CN"/>
        </w:rPr>
        <w:t xml:space="preserve">       无</w:t>
      </w:r>
    </w:p>
    <w:p w:rsidR="009E7B6B" w:rsidRPr="004C6759" w:rsidRDefault="009E7B6B" w:rsidP="009E7B6B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5) 预期结果</w:t>
      </w:r>
    </w:p>
    <w:p w:rsidR="009E7B6B" w:rsidRPr="004C6759" w:rsidRDefault="00764D26" w:rsidP="009E7B6B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函数返回error.jsp并不进行任何数据操作</w:t>
      </w:r>
    </w:p>
    <w:p w:rsidR="00F01896" w:rsidRPr="004C6759" w:rsidRDefault="009E7B6B" w:rsidP="00F01896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6) 后置条件</w:t>
      </w:r>
    </w:p>
    <w:p w:rsidR="00F01896" w:rsidRPr="004C6759" w:rsidRDefault="00F01896" w:rsidP="00F01896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函数返回error.jsp并不进行任何数据操作</w:t>
      </w:r>
    </w:p>
    <w:p w:rsidR="009E3D12" w:rsidRDefault="009E3D12" w:rsidP="00F01896">
      <w:pPr>
        <w:rPr>
          <w:rFonts w:ascii="宋体" w:eastAsia="宋体" w:hAnsi="宋体" w:cs="宋体"/>
          <w:lang w:val="zh-CN"/>
        </w:rPr>
      </w:pPr>
    </w:p>
    <w:p w:rsidR="00471496" w:rsidRDefault="00471496" w:rsidP="00471496">
      <w:pPr>
        <w:pStyle w:val="2"/>
        <w:numPr>
          <w:ilvl w:val="1"/>
          <w:numId w:val="4"/>
        </w:numPr>
        <w:rPr>
          <w:rFonts w:ascii="宋体" w:eastAsia="宋体" w:hAnsi="宋体" w:cs="宋体"/>
          <w:lang w:val="zh-TW"/>
        </w:rPr>
      </w:pPr>
      <w:bookmarkStart w:id="20" w:name="_Toc492847664"/>
      <w:r w:rsidRPr="004B041B">
        <w:rPr>
          <w:rFonts w:ascii="宋体" w:eastAsia="宋体" w:hAnsi="宋体" w:cs="宋体" w:hint="eastAsia"/>
          <w:lang w:val="zh-TW" w:eastAsia="zh-TW"/>
        </w:rPr>
        <w:t>测试用例</w:t>
      </w:r>
      <w:r>
        <w:rPr>
          <w:rFonts w:ascii="宋体" w:eastAsia="宋体" w:hAnsi="宋体" w:cs="宋体" w:hint="eastAsia"/>
          <w:lang w:val="zh-TW"/>
        </w:rPr>
        <w:t>#5</w:t>
      </w:r>
      <w:bookmarkEnd w:id="20"/>
      <w:r w:rsidRPr="00471496">
        <w:rPr>
          <w:rFonts w:ascii="宋体" w:eastAsia="宋体" w:hAnsi="宋体" w:cs="宋体" w:hint="eastAsia"/>
          <w:lang w:val="zh-TW"/>
        </w:rPr>
        <w:t xml:space="preserve"> </w:t>
      </w:r>
    </w:p>
    <w:p w:rsidR="00471496" w:rsidRPr="004C6759" w:rsidRDefault="00471496" w:rsidP="00471496">
      <w:pPr>
        <w:rPr>
          <w:rFonts w:ascii="宋体" w:eastAsia="宋体" w:hAnsi="宋体" w:cs="宋体"/>
          <w:lang w:val="zh-CN"/>
        </w:rPr>
      </w:pPr>
      <w:r w:rsidRPr="009E3D12">
        <w:rPr>
          <w:rFonts w:ascii="宋体" w:eastAsia="宋体" w:hAnsi="宋体" w:cs="宋体" w:hint="eastAsia"/>
          <w:lang w:val="zh-CN"/>
        </w:rPr>
        <w:t>测试</w:t>
      </w:r>
      <w:r>
        <w:rPr>
          <w:rFonts w:ascii="宋体" w:eastAsia="宋体" w:hAnsi="宋体" w:cs="宋体" w:hint="eastAsia"/>
          <w:lang w:val="zh-CN"/>
        </w:rPr>
        <w:t>PortfolioController的修改作品函数updateAction</w:t>
      </w:r>
    </w:p>
    <w:p w:rsidR="004A4841" w:rsidRPr="004C6759" w:rsidRDefault="00471496" w:rsidP="004A4841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1) 前置条件</w:t>
      </w:r>
    </w:p>
    <w:p w:rsidR="004A4841" w:rsidRPr="004C6759" w:rsidRDefault="004A4841" w:rsidP="004A4841">
      <w:pPr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ab/>
        <w:t>登录用户非管理员</w:t>
      </w:r>
      <w:r w:rsidR="00750465">
        <w:rPr>
          <w:rFonts w:ascii="宋体" w:eastAsia="宋体" w:hAnsi="宋体" w:cs="宋体" w:hint="eastAsia"/>
          <w:lang w:val="zh-CN"/>
        </w:rPr>
        <w:t>，且作品发布者不是当前用户</w:t>
      </w:r>
    </w:p>
    <w:p w:rsidR="00471496" w:rsidRPr="004C6759" w:rsidRDefault="00471496" w:rsidP="004A4841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2) 测试输入</w:t>
      </w:r>
    </w:p>
    <w:p w:rsidR="00471496" w:rsidRPr="004C6759" w:rsidRDefault="00BA2580" w:rsidP="00471496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用户</w:t>
      </w:r>
      <w:r w:rsidR="00501448">
        <w:rPr>
          <w:rFonts w:ascii="宋体" w:eastAsia="宋体" w:hAnsi="宋体" w:cs="宋体" w:hint="eastAsia"/>
          <w:lang w:val="zh-CN"/>
        </w:rPr>
        <w:t>修改</w:t>
      </w:r>
      <w:r>
        <w:rPr>
          <w:rFonts w:ascii="宋体" w:eastAsia="宋体" w:hAnsi="宋体" w:cs="宋体" w:hint="eastAsia"/>
          <w:lang w:val="zh-CN"/>
        </w:rPr>
        <w:t>作品</w:t>
      </w:r>
    </w:p>
    <w:p w:rsidR="00471496" w:rsidRPr="004C6759" w:rsidRDefault="00471496" w:rsidP="00471496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3) 观察点</w:t>
      </w:r>
    </w:p>
    <w:p w:rsidR="00471496" w:rsidRPr="004C6759" w:rsidRDefault="00471496" w:rsidP="00471496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console上显示的函数返回值</w:t>
      </w:r>
    </w:p>
    <w:p w:rsidR="00471496" w:rsidRPr="004C6759" w:rsidRDefault="00471496" w:rsidP="00471496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4) 控制点</w:t>
      </w:r>
    </w:p>
    <w:p w:rsidR="00471496" w:rsidRPr="004C6759" w:rsidRDefault="00471496" w:rsidP="00471496">
      <w:pPr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/>
          <w:lang w:val="zh-CN"/>
        </w:rPr>
        <w:t xml:space="preserve">       无</w:t>
      </w:r>
    </w:p>
    <w:p w:rsidR="00471496" w:rsidRPr="004C6759" w:rsidRDefault="00471496" w:rsidP="00471496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5) 预期结果</w:t>
      </w:r>
    </w:p>
    <w:p w:rsidR="00471496" w:rsidRPr="004C6759" w:rsidRDefault="00471496" w:rsidP="00471496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函数返回error.jsp并不进行任何数据操作</w:t>
      </w:r>
    </w:p>
    <w:p w:rsidR="00471496" w:rsidRPr="004C6759" w:rsidRDefault="00471496" w:rsidP="00471496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6) 后置条件</w:t>
      </w:r>
    </w:p>
    <w:p w:rsidR="00471496" w:rsidRDefault="00471496" w:rsidP="00471496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函数返回error.jsp并不进行任何数据操作</w:t>
      </w:r>
    </w:p>
    <w:p w:rsidR="004A4841" w:rsidRDefault="004A4841" w:rsidP="00471496">
      <w:pPr>
        <w:ind w:firstLine="720"/>
        <w:rPr>
          <w:rFonts w:ascii="宋体" w:eastAsia="宋体" w:hAnsi="宋体" w:cs="宋体"/>
          <w:lang w:val="zh-CN"/>
        </w:rPr>
      </w:pPr>
    </w:p>
    <w:p w:rsidR="004A4841" w:rsidRDefault="004A4841" w:rsidP="004A4841">
      <w:pPr>
        <w:pStyle w:val="2"/>
        <w:numPr>
          <w:ilvl w:val="1"/>
          <w:numId w:val="4"/>
        </w:numPr>
        <w:rPr>
          <w:rFonts w:ascii="宋体" w:eastAsia="宋体" w:hAnsi="宋体" w:cs="宋体"/>
          <w:lang w:val="zh-TW"/>
        </w:rPr>
      </w:pPr>
      <w:bookmarkStart w:id="21" w:name="_Toc492847665"/>
      <w:r w:rsidRPr="004B041B">
        <w:rPr>
          <w:rFonts w:ascii="宋体" w:eastAsia="宋体" w:hAnsi="宋体" w:cs="宋体" w:hint="eastAsia"/>
          <w:lang w:val="zh-TW" w:eastAsia="zh-TW"/>
        </w:rPr>
        <w:t>测试用例</w:t>
      </w:r>
      <w:r>
        <w:rPr>
          <w:rFonts w:ascii="宋体" w:eastAsia="宋体" w:hAnsi="宋体" w:cs="宋体" w:hint="eastAsia"/>
          <w:lang w:val="zh-TW"/>
        </w:rPr>
        <w:t>#6</w:t>
      </w:r>
      <w:bookmarkEnd w:id="21"/>
    </w:p>
    <w:p w:rsidR="004A4841" w:rsidRPr="004C6759" w:rsidRDefault="004A4841" w:rsidP="004A4841">
      <w:pPr>
        <w:rPr>
          <w:rFonts w:ascii="宋体" w:eastAsia="宋体" w:hAnsi="宋体" w:cs="宋体"/>
          <w:lang w:val="zh-CN"/>
        </w:rPr>
      </w:pPr>
      <w:r w:rsidRPr="009E3D12">
        <w:rPr>
          <w:rFonts w:ascii="宋体" w:eastAsia="宋体" w:hAnsi="宋体" w:cs="宋体" w:hint="eastAsia"/>
          <w:lang w:val="zh-CN"/>
        </w:rPr>
        <w:t>测试</w:t>
      </w:r>
      <w:r>
        <w:rPr>
          <w:rFonts w:ascii="宋体" w:eastAsia="宋体" w:hAnsi="宋体" w:cs="宋体" w:hint="eastAsia"/>
          <w:lang w:val="zh-CN"/>
        </w:rPr>
        <w:t>Shiro权限过滤</w:t>
      </w:r>
    </w:p>
    <w:p w:rsidR="004A4841" w:rsidRPr="004C6759" w:rsidRDefault="004A4841" w:rsidP="004A4841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1) 前置条件</w:t>
      </w:r>
    </w:p>
    <w:p w:rsidR="004A4841" w:rsidRPr="004C6759" w:rsidRDefault="004A4841" w:rsidP="004A4841">
      <w:pPr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ab/>
      </w:r>
      <w:r w:rsidR="001D1130">
        <w:rPr>
          <w:rFonts w:ascii="宋体" w:eastAsia="宋体" w:hAnsi="宋体" w:cs="宋体" w:hint="eastAsia"/>
          <w:lang w:val="zh-CN"/>
        </w:rPr>
        <w:t>用户未登录</w:t>
      </w:r>
    </w:p>
    <w:p w:rsidR="004A4841" w:rsidRPr="004C6759" w:rsidRDefault="004A4841" w:rsidP="004A4841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2) 测试输入</w:t>
      </w:r>
    </w:p>
    <w:p w:rsidR="004A4841" w:rsidRPr="004C6759" w:rsidRDefault="001D1130" w:rsidP="004A4841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用户访问作品详细信息界面</w:t>
      </w:r>
    </w:p>
    <w:p w:rsidR="004A4841" w:rsidRPr="004C6759" w:rsidRDefault="004A4841" w:rsidP="004A4841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3) 观察点</w:t>
      </w:r>
    </w:p>
    <w:p w:rsidR="004A4841" w:rsidRPr="004C6759" w:rsidRDefault="000B22D4" w:rsidP="004A4841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页面显示</w:t>
      </w:r>
    </w:p>
    <w:p w:rsidR="004A4841" w:rsidRPr="004C6759" w:rsidRDefault="004A4841" w:rsidP="004A4841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4) 控制点</w:t>
      </w:r>
    </w:p>
    <w:p w:rsidR="004A4841" w:rsidRPr="004C6759" w:rsidRDefault="004A4841" w:rsidP="004A4841">
      <w:pPr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/>
          <w:lang w:val="zh-CN"/>
        </w:rPr>
        <w:t xml:space="preserve">       无</w:t>
      </w:r>
    </w:p>
    <w:p w:rsidR="004A4841" w:rsidRPr="004C6759" w:rsidRDefault="004A4841" w:rsidP="004A4841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5) 预期结果</w:t>
      </w:r>
    </w:p>
    <w:p w:rsidR="004A4841" w:rsidRPr="004C6759" w:rsidRDefault="00B20DBF" w:rsidP="004A4841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跳转到登录界面，提示“请先登录”</w:t>
      </w:r>
    </w:p>
    <w:p w:rsidR="00953C53" w:rsidRPr="004C6759" w:rsidRDefault="004A4841" w:rsidP="00953C53">
      <w:pPr>
        <w:rPr>
          <w:rFonts w:ascii="宋体" w:eastAsia="宋体" w:hAnsi="宋体" w:cs="宋体"/>
          <w:lang w:val="zh-CN"/>
        </w:rPr>
      </w:pPr>
      <w:r w:rsidRPr="004C6759">
        <w:rPr>
          <w:rFonts w:ascii="宋体" w:eastAsia="宋体" w:hAnsi="宋体" w:cs="宋体"/>
          <w:lang w:val="zh-CN"/>
        </w:rPr>
        <w:t>6) 后置条件</w:t>
      </w:r>
    </w:p>
    <w:p w:rsidR="00471496" w:rsidRPr="004C6759" w:rsidRDefault="00953C53" w:rsidP="00897970">
      <w:pPr>
        <w:ind w:firstLine="720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 w:hint="eastAsia"/>
          <w:lang w:val="zh-CN"/>
        </w:rPr>
        <w:t>跳转到登录界面，提示“请先登录”</w:t>
      </w:r>
    </w:p>
    <w:sectPr w:rsidR="00471496" w:rsidRPr="004C675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625" w:rsidRDefault="00197625">
      <w:pPr>
        <w:spacing w:line="240" w:lineRule="auto"/>
      </w:pPr>
      <w:r>
        <w:separator/>
      </w:r>
    </w:p>
  </w:endnote>
  <w:endnote w:type="continuationSeparator" w:id="0">
    <w:p w:rsidR="00197625" w:rsidRDefault="001976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3D6" w:rsidRDefault="00BA6257">
    <w:pPr>
      <w:jc w:val="right"/>
    </w:pPr>
    <w:r>
      <w:t>Confidential</w:t>
    </w:r>
    <w:r>
      <w:tab/>
    </w:r>
    <w:r>
      <w:rPr>
        <w:rFonts w:ascii="Symbol" w:hAnsi="Symbol"/>
      </w:rPr>
      <w:t></w:t>
    </w:r>
    <w:r>
      <w:t xml:space="preserve">&lt;Company Name&gt;, </w:t>
    </w:r>
    <w:r>
      <w:fldChar w:fldCharType="begin"/>
    </w:r>
    <w:r>
      <w:instrText xml:space="preserve"> DATE \@ "M/d/yy" </w:instrText>
    </w:r>
    <w:r>
      <w:fldChar w:fldCharType="separate"/>
    </w:r>
    <w:r w:rsidR="00AB173F">
      <w:rPr>
        <w:noProof/>
      </w:rPr>
      <w:t>9/10/17</w:t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74BF5">
      <w:rPr>
        <w:noProof/>
      </w:rPr>
      <w:t>5</w:t>
    </w:r>
    <w:r>
      <w:fldChar w:fldCharType="end"/>
    </w:r>
    <w:r>
      <w:t xml:space="preserve"> of </w:t>
    </w:r>
    <w:fldSimple w:instr=" NUMPAGES ">
      <w:r w:rsidR="00C74BF5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625" w:rsidRDefault="00197625">
      <w:pPr>
        <w:spacing w:line="240" w:lineRule="auto"/>
      </w:pPr>
      <w:r>
        <w:separator/>
      </w:r>
    </w:p>
  </w:footnote>
  <w:footnote w:type="continuationSeparator" w:id="0">
    <w:p w:rsidR="00197625" w:rsidRDefault="001976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3D6" w:rsidRDefault="00BA6257">
    <w:pPr>
      <w:tabs>
        <w:tab w:val="left" w:pos="1135"/>
      </w:tabs>
      <w:spacing w:before="40"/>
      <w:ind w:right="68"/>
    </w:pPr>
    <w:r>
      <w:t>&lt;Project Name&gt;</w:t>
    </w:r>
    <w:r>
      <w:tab/>
      <w:t xml:space="preserve">  </w:t>
    </w:r>
    <w:r>
      <w:rPr>
        <w:rFonts w:ascii="宋体" w:eastAsia="宋体" w:hAnsi="宋体" w:cs="宋体"/>
        <w:lang w:val="zh-TW" w:eastAsia="zh-TW"/>
      </w:rPr>
      <w:t>版本</w:t>
    </w:r>
    <w:r>
      <w:t>:           &lt;1.0&gt;</w:t>
    </w:r>
  </w:p>
  <w:p w:rsidR="005423D6" w:rsidRDefault="00BA6257">
    <w:r>
      <w:rPr>
        <w:rFonts w:ascii="宋体" w:eastAsia="宋体" w:hAnsi="宋体" w:cs="宋体"/>
        <w:lang w:val="zh-TW" w:eastAsia="zh-TW"/>
      </w:rPr>
      <w:t>测试用例</w:t>
    </w:r>
    <w:r>
      <w:rPr>
        <w:rFonts w:ascii="宋体" w:eastAsia="宋体" w:hAnsi="宋体" w:cs="宋体"/>
        <w:lang w:val="zh-TW" w:eastAsia="zh-TW"/>
      </w:rPr>
      <w:tab/>
    </w:r>
    <w:r>
      <w:t xml:space="preserve">  Date:  &lt;dd/mmm/yy&gt;</w:t>
    </w:r>
  </w:p>
  <w:p w:rsidR="005423D6" w:rsidRDefault="00BA6257">
    <w:r>
      <w:t>&lt;document identifier&gt;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A21C8"/>
    <w:multiLevelType w:val="multilevel"/>
    <w:tmpl w:val="82404F0E"/>
    <w:styleLink w:val="1"/>
    <w:lvl w:ilvl="0">
      <w:start w:val="1"/>
      <w:numFmt w:val="decimal"/>
      <w:suff w:val="nothing"/>
      <w:lvlText w:val="%1."/>
      <w:lvlJc w:val="left"/>
      <w:pPr>
        <w:ind w:left="133" w:hanging="13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1" w:hanging="1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1" w:hanging="1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1" w:hanging="1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1" w:hanging="1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1" w:hanging="1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1" w:hanging="1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11" w:hanging="1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11" w:hanging="1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1A10047"/>
    <w:multiLevelType w:val="multilevel"/>
    <w:tmpl w:val="62945E7C"/>
    <w:lvl w:ilvl="0">
      <w:start w:val="1"/>
      <w:numFmt w:val="decimal"/>
      <w:suff w:val="nothing"/>
      <w:lvlText w:val="%1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1" w:hanging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1" w:hanging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1" w:hanging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1" w:hanging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1" w:hanging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1" w:hanging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11" w:hanging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11" w:hanging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A137A3E"/>
    <w:multiLevelType w:val="multilevel"/>
    <w:tmpl w:val="82404F0E"/>
    <w:numStyleLink w:val="1"/>
  </w:abstractNum>
  <w:num w:numId="1">
    <w:abstractNumId w:val="1"/>
  </w:num>
  <w:num w:numId="2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423D6"/>
    <w:rsid w:val="00067098"/>
    <w:rsid w:val="00094D45"/>
    <w:rsid w:val="000B22D4"/>
    <w:rsid w:val="00182C9E"/>
    <w:rsid w:val="00197625"/>
    <w:rsid w:val="001D1130"/>
    <w:rsid w:val="001F2D47"/>
    <w:rsid w:val="002129AE"/>
    <w:rsid w:val="002337D0"/>
    <w:rsid w:val="00244AEC"/>
    <w:rsid w:val="00276845"/>
    <w:rsid w:val="002A0708"/>
    <w:rsid w:val="003A766D"/>
    <w:rsid w:val="004105DB"/>
    <w:rsid w:val="00471496"/>
    <w:rsid w:val="004A4841"/>
    <w:rsid w:val="004B041B"/>
    <w:rsid w:val="004C6759"/>
    <w:rsid w:val="004E6F6C"/>
    <w:rsid w:val="00501448"/>
    <w:rsid w:val="00523E07"/>
    <w:rsid w:val="00541F6C"/>
    <w:rsid w:val="005423D6"/>
    <w:rsid w:val="00550CAC"/>
    <w:rsid w:val="005C3F79"/>
    <w:rsid w:val="0061431B"/>
    <w:rsid w:val="006E3F07"/>
    <w:rsid w:val="00713BC0"/>
    <w:rsid w:val="00713D33"/>
    <w:rsid w:val="00750465"/>
    <w:rsid w:val="00764D26"/>
    <w:rsid w:val="007B0049"/>
    <w:rsid w:val="007F2667"/>
    <w:rsid w:val="00897970"/>
    <w:rsid w:val="008C68C2"/>
    <w:rsid w:val="00953C53"/>
    <w:rsid w:val="009C731B"/>
    <w:rsid w:val="009E3D12"/>
    <w:rsid w:val="009E7B6B"/>
    <w:rsid w:val="00A811A3"/>
    <w:rsid w:val="00AB173F"/>
    <w:rsid w:val="00AC1CC3"/>
    <w:rsid w:val="00AC469C"/>
    <w:rsid w:val="00B20DBF"/>
    <w:rsid w:val="00B50310"/>
    <w:rsid w:val="00B57F2E"/>
    <w:rsid w:val="00BA2580"/>
    <w:rsid w:val="00BA6257"/>
    <w:rsid w:val="00BC6807"/>
    <w:rsid w:val="00C74BF5"/>
    <w:rsid w:val="00C90A89"/>
    <w:rsid w:val="00CF16E0"/>
    <w:rsid w:val="00D25FC9"/>
    <w:rsid w:val="00D43A23"/>
    <w:rsid w:val="00E823D1"/>
    <w:rsid w:val="00F01896"/>
    <w:rsid w:val="00F62576"/>
    <w:rsid w:val="00F90153"/>
    <w:rsid w:val="00FC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10">
    <w:name w:val="heading 1"/>
    <w:next w:val="a"/>
    <w:pPr>
      <w:keepNext/>
      <w:widowControl w:val="0"/>
      <w:spacing w:before="120" w:after="60" w:line="240" w:lineRule="atLeast"/>
      <w:outlineLvl w:val="0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2">
    <w:name w:val="heading 2"/>
    <w:next w:val="a"/>
    <w:pPr>
      <w:keepNext/>
      <w:widowControl w:val="0"/>
      <w:spacing w:before="120" w:after="60" w:line="240" w:lineRule="atLeast"/>
      <w:outlineLvl w:val="1"/>
    </w:pPr>
    <w:rPr>
      <w:rFonts w:ascii="Arial" w:eastAsia="Arial" w:hAnsi="Arial" w:cs="Arial"/>
      <w:b/>
      <w:bCs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Arial Unicode MS" w:hAnsi="Arial Unicode MS" w:cs="Arial Unicode MS" w:hint="eastAsia"/>
      <w:color w:val="000000"/>
      <w:u w:color="000000"/>
    </w:rPr>
  </w:style>
  <w:style w:type="paragraph" w:styleId="11">
    <w:name w:val="toc 1"/>
    <w:uiPriority w:val="39"/>
    <w:qFormat/>
    <w:pPr>
      <w:widowControl w:val="0"/>
      <w:tabs>
        <w:tab w:val="left" w:pos="432"/>
        <w:tab w:val="right" w:pos="9340"/>
      </w:tabs>
      <w:spacing w:before="240" w:after="60" w:line="240" w:lineRule="atLeast"/>
      <w:ind w:left="11" w:hanging="11"/>
    </w:pPr>
    <w:rPr>
      <w:rFonts w:eastAsia="Times New Roman"/>
      <w:color w:val="000000"/>
      <w:u w:color="000000"/>
    </w:rPr>
  </w:style>
  <w:style w:type="paragraph" w:styleId="20">
    <w:name w:val="toc 2"/>
    <w:uiPriority w:val="39"/>
    <w:qFormat/>
    <w:pPr>
      <w:widowControl w:val="0"/>
      <w:tabs>
        <w:tab w:val="left" w:pos="1000"/>
        <w:tab w:val="right" w:pos="9340"/>
      </w:tabs>
      <w:spacing w:line="240" w:lineRule="atLeast"/>
      <w:ind w:firstLine="89"/>
    </w:pPr>
    <w:rPr>
      <w:rFonts w:eastAsia="Times New Roman"/>
      <w:color w:val="000000"/>
      <w:u w:color="000000"/>
    </w:rPr>
  </w:style>
  <w:style w:type="numbering" w:customStyle="1" w:styleId="1">
    <w:name w:val="已导入的样式“1”"/>
    <w:pPr>
      <w:numPr>
        <w:numId w:val="3"/>
      </w:numPr>
    </w:pPr>
  </w:style>
  <w:style w:type="paragraph" w:styleId="a5">
    <w:name w:val="Balloon Text"/>
    <w:basedOn w:val="a"/>
    <w:link w:val="Char"/>
    <w:uiPriority w:val="99"/>
    <w:semiHidden/>
    <w:unhideWhenUsed/>
    <w:rsid w:val="00FC1D9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1D9A"/>
    <w:rPr>
      <w:rFonts w:cs="Arial Unicode MS"/>
      <w:color w:val="000000"/>
      <w:sz w:val="18"/>
      <w:szCs w:val="18"/>
      <w:u w:color="000000"/>
    </w:rPr>
  </w:style>
  <w:style w:type="paragraph" w:styleId="a6">
    <w:name w:val="header"/>
    <w:basedOn w:val="a"/>
    <w:link w:val="Char0"/>
    <w:uiPriority w:val="99"/>
    <w:unhideWhenUsed/>
    <w:rsid w:val="00FC1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1D9A"/>
    <w:rPr>
      <w:rFonts w:cs="Arial Unicode MS"/>
      <w:color w:val="000000"/>
      <w:sz w:val="18"/>
      <w:szCs w:val="18"/>
      <w:u w:color="000000"/>
    </w:rPr>
  </w:style>
  <w:style w:type="paragraph" w:styleId="a7">
    <w:name w:val="footer"/>
    <w:basedOn w:val="a"/>
    <w:link w:val="Char1"/>
    <w:uiPriority w:val="99"/>
    <w:unhideWhenUsed/>
    <w:rsid w:val="00FC1D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1D9A"/>
    <w:rPr>
      <w:rFonts w:cs="Arial Unicode MS"/>
      <w:color w:val="000000"/>
      <w:sz w:val="18"/>
      <w:szCs w:val="18"/>
      <w:u w:color="000000"/>
    </w:rPr>
  </w:style>
  <w:style w:type="paragraph" w:styleId="TOC">
    <w:name w:val="TOC Heading"/>
    <w:basedOn w:val="10"/>
    <w:next w:val="a"/>
    <w:uiPriority w:val="39"/>
    <w:semiHidden/>
    <w:unhideWhenUsed/>
    <w:qFormat/>
    <w:rsid w:val="00AB173F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bdr w:val="none" w:sz="0" w:space="0" w:color="auto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B173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440"/>
    </w:pPr>
    <w:rPr>
      <w:rFonts w:asciiTheme="minorHAnsi" w:hAnsiTheme="minorHAnsi" w:cstheme="minorBidi"/>
      <w:color w:val="auto"/>
      <w:sz w:val="22"/>
      <w:szCs w:val="22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10">
    <w:name w:val="heading 1"/>
    <w:next w:val="a"/>
    <w:pPr>
      <w:keepNext/>
      <w:widowControl w:val="0"/>
      <w:spacing w:before="120" w:after="60" w:line="240" w:lineRule="atLeast"/>
      <w:outlineLvl w:val="0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2">
    <w:name w:val="heading 2"/>
    <w:next w:val="a"/>
    <w:pPr>
      <w:keepNext/>
      <w:widowControl w:val="0"/>
      <w:spacing w:before="120" w:after="60" w:line="240" w:lineRule="atLeast"/>
      <w:outlineLvl w:val="1"/>
    </w:pPr>
    <w:rPr>
      <w:rFonts w:ascii="Arial" w:eastAsia="Arial" w:hAnsi="Arial" w:cs="Arial"/>
      <w:b/>
      <w:bCs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Arial Unicode MS" w:hAnsi="Arial Unicode MS" w:cs="Arial Unicode MS" w:hint="eastAsia"/>
      <w:color w:val="000000"/>
      <w:u w:color="000000"/>
    </w:rPr>
  </w:style>
  <w:style w:type="paragraph" w:styleId="11">
    <w:name w:val="toc 1"/>
    <w:uiPriority w:val="39"/>
    <w:qFormat/>
    <w:pPr>
      <w:widowControl w:val="0"/>
      <w:tabs>
        <w:tab w:val="left" w:pos="432"/>
        <w:tab w:val="right" w:pos="9340"/>
      </w:tabs>
      <w:spacing w:before="240" w:after="60" w:line="240" w:lineRule="atLeast"/>
      <w:ind w:left="11" w:hanging="11"/>
    </w:pPr>
    <w:rPr>
      <w:rFonts w:eastAsia="Times New Roman"/>
      <w:color w:val="000000"/>
      <w:u w:color="000000"/>
    </w:rPr>
  </w:style>
  <w:style w:type="paragraph" w:styleId="20">
    <w:name w:val="toc 2"/>
    <w:uiPriority w:val="39"/>
    <w:qFormat/>
    <w:pPr>
      <w:widowControl w:val="0"/>
      <w:tabs>
        <w:tab w:val="left" w:pos="1000"/>
        <w:tab w:val="right" w:pos="9340"/>
      </w:tabs>
      <w:spacing w:line="240" w:lineRule="atLeast"/>
      <w:ind w:firstLine="89"/>
    </w:pPr>
    <w:rPr>
      <w:rFonts w:eastAsia="Times New Roman"/>
      <w:color w:val="000000"/>
      <w:u w:color="000000"/>
    </w:rPr>
  </w:style>
  <w:style w:type="numbering" w:customStyle="1" w:styleId="1">
    <w:name w:val="已导入的样式“1”"/>
    <w:pPr>
      <w:numPr>
        <w:numId w:val="3"/>
      </w:numPr>
    </w:pPr>
  </w:style>
  <w:style w:type="paragraph" w:styleId="a5">
    <w:name w:val="Balloon Text"/>
    <w:basedOn w:val="a"/>
    <w:link w:val="Char"/>
    <w:uiPriority w:val="99"/>
    <w:semiHidden/>
    <w:unhideWhenUsed/>
    <w:rsid w:val="00FC1D9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1D9A"/>
    <w:rPr>
      <w:rFonts w:cs="Arial Unicode MS"/>
      <w:color w:val="000000"/>
      <w:sz w:val="18"/>
      <w:szCs w:val="18"/>
      <w:u w:color="000000"/>
    </w:rPr>
  </w:style>
  <w:style w:type="paragraph" w:styleId="a6">
    <w:name w:val="header"/>
    <w:basedOn w:val="a"/>
    <w:link w:val="Char0"/>
    <w:uiPriority w:val="99"/>
    <w:unhideWhenUsed/>
    <w:rsid w:val="00FC1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1D9A"/>
    <w:rPr>
      <w:rFonts w:cs="Arial Unicode MS"/>
      <w:color w:val="000000"/>
      <w:sz w:val="18"/>
      <w:szCs w:val="18"/>
      <w:u w:color="000000"/>
    </w:rPr>
  </w:style>
  <w:style w:type="paragraph" w:styleId="a7">
    <w:name w:val="footer"/>
    <w:basedOn w:val="a"/>
    <w:link w:val="Char1"/>
    <w:uiPriority w:val="99"/>
    <w:unhideWhenUsed/>
    <w:rsid w:val="00FC1D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1D9A"/>
    <w:rPr>
      <w:rFonts w:cs="Arial Unicode MS"/>
      <w:color w:val="000000"/>
      <w:sz w:val="18"/>
      <w:szCs w:val="18"/>
      <w:u w:color="000000"/>
    </w:rPr>
  </w:style>
  <w:style w:type="paragraph" w:styleId="TOC">
    <w:name w:val="TOC Heading"/>
    <w:basedOn w:val="10"/>
    <w:next w:val="a"/>
    <w:uiPriority w:val="39"/>
    <w:semiHidden/>
    <w:unhideWhenUsed/>
    <w:qFormat/>
    <w:rsid w:val="00AB173F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bdr w:val="none" w:sz="0" w:space="0" w:color="auto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B173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440"/>
    </w:pPr>
    <w:rPr>
      <w:rFonts w:asciiTheme="minorHAnsi" w:hAnsiTheme="minorHAnsi" w:cstheme="minorBidi"/>
      <w:color w:val="auto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77"/>
    <w:rsid w:val="002D7E77"/>
    <w:rsid w:val="0095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AFD122FCC04839BF0373CC89008253">
    <w:name w:val="17AFD122FCC04839BF0373CC89008253"/>
    <w:rsid w:val="002D7E77"/>
    <w:pPr>
      <w:widowControl w:val="0"/>
      <w:jc w:val="both"/>
    </w:pPr>
  </w:style>
  <w:style w:type="paragraph" w:customStyle="1" w:styleId="B3A29BB2AE49465FB4A1C5186330CDCA">
    <w:name w:val="B3A29BB2AE49465FB4A1C5186330CDCA"/>
    <w:rsid w:val="002D7E77"/>
    <w:pPr>
      <w:widowControl w:val="0"/>
      <w:jc w:val="both"/>
    </w:pPr>
  </w:style>
  <w:style w:type="paragraph" w:customStyle="1" w:styleId="E3603A1ADCA3439196F104E973BB8898">
    <w:name w:val="E3603A1ADCA3439196F104E973BB8898"/>
    <w:rsid w:val="002D7E7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AFD122FCC04839BF0373CC89008253">
    <w:name w:val="17AFD122FCC04839BF0373CC89008253"/>
    <w:rsid w:val="002D7E77"/>
    <w:pPr>
      <w:widowControl w:val="0"/>
      <w:jc w:val="both"/>
    </w:pPr>
  </w:style>
  <w:style w:type="paragraph" w:customStyle="1" w:styleId="B3A29BB2AE49465FB4A1C5186330CDCA">
    <w:name w:val="B3A29BB2AE49465FB4A1C5186330CDCA"/>
    <w:rsid w:val="002D7E77"/>
    <w:pPr>
      <w:widowControl w:val="0"/>
      <w:jc w:val="both"/>
    </w:pPr>
  </w:style>
  <w:style w:type="paragraph" w:customStyle="1" w:styleId="E3603A1ADCA3439196F104E973BB8898">
    <w:name w:val="E3603A1ADCA3439196F104E973BB8898"/>
    <w:rsid w:val="002D7E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27762-79CB-4EF3-952E-27B79F00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57</cp:revision>
  <dcterms:created xsi:type="dcterms:W3CDTF">2017-09-10T14:40:00Z</dcterms:created>
  <dcterms:modified xsi:type="dcterms:W3CDTF">2017-09-10T15:01:00Z</dcterms:modified>
</cp:coreProperties>
</file>